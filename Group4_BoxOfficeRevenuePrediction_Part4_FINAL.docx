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692BC" w14:textId="3A3053BE" w:rsidR="0007392C" w:rsidRDefault="00F70B66" w:rsidP="00B3766E">
      <w:pPr>
        <w:pStyle w:val="Titledocument"/>
        <w:spacing w:line="276" w:lineRule="auto"/>
        <w:rPr>
          <w:bCs/>
          <w14:ligatures w14:val="standard"/>
        </w:rPr>
      </w:pPr>
      <w:r>
        <w:rPr>
          <w:bCs/>
          <w14:ligatures w14:val="standard"/>
        </w:rPr>
        <w:t>Box Office Revenue Prediction</w:t>
      </w:r>
    </w:p>
    <w:p w14:paraId="6B09669B" w14:textId="1FF29E37" w:rsidR="00C37C86" w:rsidRPr="00704113" w:rsidRDefault="008D5938" w:rsidP="00B3766E">
      <w:pPr>
        <w:pStyle w:val="Titledocument"/>
        <w:spacing w:line="276" w:lineRule="auto"/>
        <w:rPr>
          <w:sz w:val="24"/>
          <w:szCs w:val="24"/>
          <w14:ligatures w14:val="standard"/>
        </w:rPr>
      </w:pPr>
      <w:r>
        <w:rPr>
          <w:sz w:val="24"/>
          <w:szCs w:val="24"/>
          <w14:ligatures w14:val="standard"/>
        </w:rPr>
        <w:t>Project Final Report</w:t>
      </w:r>
    </w:p>
    <w:p w14:paraId="03565893" w14:textId="2C7DC154" w:rsidR="00F70B66" w:rsidRPr="00586A35" w:rsidRDefault="00F70B66" w:rsidP="00B3766E">
      <w:pPr>
        <w:pStyle w:val="Authors"/>
        <w:spacing w:line="276" w:lineRule="auto"/>
        <w:rPr>
          <w:rStyle w:val="FirstName"/>
          <w14:ligatures w14:val="standard"/>
        </w:rPr>
        <w:sectPr w:rsidR="00F70B66"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4BA5FFF" w14:textId="61CD8449" w:rsidR="00F70B66" w:rsidRPr="00586A35" w:rsidRDefault="00F70B66" w:rsidP="00B3766E">
      <w:pPr>
        <w:pStyle w:val="Authors"/>
        <w:spacing w:line="276" w:lineRule="auto"/>
        <w:jc w:val="center"/>
        <w:rPr>
          <w14:ligatures w14:val="standard"/>
        </w:rPr>
      </w:pPr>
      <w:proofErr w:type="spellStart"/>
      <w:r>
        <w:rPr>
          <w:rStyle w:val="FirstName"/>
          <w14:ligatures w14:val="standard"/>
        </w:rPr>
        <w:lastRenderedPageBreak/>
        <w:t>Nhan</w:t>
      </w:r>
      <w:proofErr w:type="spellEnd"/>
      <w:r>
        <w:rPr>
          <w:rStyle w:val="FirstName"/>
          <w14:ligatures w14:val="standard"/>
        </w:rPr>
        <w:t xml:space="preserve"> Nguyen</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Colorado Boulder</w:t>
      </w:r>
      <w:r w:rsidRPr="00586A35">
        <w:rPr>
          <w:rStyle w:val="OrgName"/>
          <w:color w:val="auto"/>
          <w:sz w:val="20"/>
          <w14:ligatures w14:val="standard"/>
        </w:rPr>
        <w:br/>
        <w:t xml:space="preserve"> </w:t>
      </w:r>
      <w:r>
        <w:rPr>
          <w:rStyle w:val="City"/>
          <w:sz w:val="20"/>
          <w14:ligatures w14:val="standard"/>
        </w:rPr>
        <w:t xml:space="preserve">Colorado </w:t>
      </w:r>
      <w:r>
        <w:rPr>
          <w:rStyle w:val="Country"/>
          <w:sz w:val="20"/>
          <w14:ligatures w14:val="standard"/>
        </w:rPr>
        <w:t>United States</w:t>
      </w:r>
      <w:r w:rsidRPr="00586A35">
        <w:rPr>
          <w:sz w:val="20"/>
          <w14:ligatures w14:val="standard"/>
        </w:rPr>
        <w:br/>
        <w:t xml:space="preserve"> </w:t>
      </w:r>
      <w:r>
        <w:rPr>
          <w:rStyle w:val="Email"/>
          <w:color w:val="auto"/>
          <w:sz w:val="20"/>
          <w14:ligatures w14:val="standard"/>
        </w:rPr>
        <w:t>Nhan.N.Nguyen@colorado.edu</w:t>
      </w:r>
    </w:p>
    <w:p w14:paraId="75A70D69" w14:textId="3491A829" w:rsidR="00F70B66" w:rsidRPr="00586A35" w:rsidRDefault="00F70B66" w:rsidP="00B3766E">
      <w:pPr>
        <w:pStyle w:val="Authors"/>
        <w:spacing w:line="276" w:lineRule="auto"/>
        <w:jc w:val="center"/>
        <w:rPr>
          <w14:ligatures w14:val="standard"/>
        </w:rPr>
      </w:pPr>
      <w:r>
        <w:rPr>
          <w:rStyle w:val="FirstName"/>
          <w14:ligatures w14:val="standard"/>
        </w:rPr>
        <w:lastRenderedPageBreak/>
        <w:t xml:space="preserve">Melissa </w:t>
      </w:r>
      <w:proofErr w:type="spellStart"/>
      <w:r>
        <w:rPr>
          <w:rStyle w:val="FirstName"/>
          <w14:ligatures w14:val="standard"/>
        </w:rPr>
        <w:t>Pollich</w:t>
      </w:r>
      <w:proofErr w:type="spellEnd"/>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Colorado Boulder</w:t>
      </w:r>
      <w:r w:rsidRPr="00586A35">
        <w:rPr>
          <w:rStyle w:val="OrgName"/>
          <w:color w:val="auto"/>
          <w:sz w:val="20"/>
          <w14:ligatures w14:val="standard"/>
        </w:rPr>
        <w:br/>
        <w:t xml:space="preserve"> </w:t>
      </w:r>
      <w:r>
        <w:rPr>
          <w:rStyle w:val="City"/>
          <w:sz w:val="20"/>
          <w14:ligatures w14:val="standard"/>
        </w:rPr>
        <w:t xml:space="preserve">Colorado </w:t>
      </w:r>
      <w:r>
        <w:rPr>
          <w:rStyle w:val="Country"/>
          <w:sz w:val="20"/>
          <w14:ligatures w14:val="standard"/>
        </w:rPr>
        <w:t>United States</w:t>
      </w:r>
      <w:r w:rsidRPr="00586A35">
        <w:rPr>
          <w:sz w:val="20"/>
          <w14:ligatures w14:val="standard"/>
        </w:rPr>
        <w:br/>
        <w:t xml:space="preserve"> </w:t>
      </w:r>
      <w:r>
        <w:rPr>
          <w:rStyle w:val="Email"/>
          <w:color w:val="auto"/>
          <w:sz w:val="20"/>
          <w14:ligatures w14:val="standard"/>
        </w:rPr>
        <w:t>Melissa.Pollich@colorado.edu</w:t>
      </w:r>
    </w:p>
    <w:p w14:paraId="751A3E44" w14:textId="3352811C" w:rsidR="00F3231F" w:rsidRPr="00F70B66" w:rsidRDefault="00F70B66" w:rsidP="00B3766E">
      <w:pPr>
        <w:pStyle w:val="Authors"/>
        <w:spacing w:line="276" w:lineRule="auto"/>
        <w:jc w:val="center"/>
        <w:rPr>
          <w:sz w:val="20"/>
          <w:szCs w:val="20"/>
          <w14:ligatures w14:val="standard"/>
        </w:rPr>
      </w:pPr>
      <w:r>
        <w:rPr>
          <w:rStyle w:val="FirstName"/>
          <w14:ligatures w14:val="standard"/>
        </w:rPr>
        <w:lastRenderedPageBreak/>
        <w:t xml:space="preserve">Benjamin </w:t>
      </w:r>
      <w:proofErr w:type="spellStart"/>
      <w:r>
        <w:rPr>
          <w:rStyle w:val="FirstName"/>
          <w14:ligatures w14:val="standard"/>
        </w:rPr>
        <w:t>Breyfogle</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rStyle w:val="OrgName"/>
          <w:color w:val="auto"/>
          <w:sz w:val="20"/>
          <w14:ligatures w14:val="standard"/>
        </w:rPr>
        <w:br/>
        <w:t xml:space="preserve"> </w:t>
      </w:r>
      <w:r>
        <w:rPr>
          <w:rStyle w:val="City"/>
          <w:sz w:val="20"/>
          <w14:ligatures w14:val="standard"/>
        </w:rPr>
        <w:t xml:space="preserve">Colorado </w:t>
      </w:r>
      <w:r>
        <w:rPr>
          <w:rStyle w:val="Country"/>
          <w:sz w:val="20"/>
          <w14:ligatures w14:val="standard"/>
        </w:rPr>
        <w:t>United States</w:t>
      </w:r>
      <w:r w:rsidR="00586A35" w:rsidRPr="00586A35">
        <w:rPr>
          <w:sz w:val="20"/>
          <w14:ligatures w14:val="standard"/>
        </w:rPr>
        <w:br/>
      </w:r>
      <w:r w:rsidRPr="00F70B66">
        <w:rPr>
          <w:rStyle w:val="Email"/>
          <w:color w:val="auto"/>
          <w:sz w:val="20"/>
          <w:szCs w:val="20"/>
          <w14:ligatures w14:val="standard"/>
        </w:rPr>
        <w:t>Benjamin.Breyfogle@colorado.edu</w:t>
      </w:r>
    </w:p>
    <w:p w14:paraId="0AD3B9E8" w14:textId="77777777" w:rsidR="00586A35" w:rsidRPr="00F70B66" w:rsidRDefault="00586A35" w:rsidP="00B3766E">
      <w:pPr>
        <w:pStyle w:val="TitleNote"/>
        <w:rPr>
          <w:rFonts w:ascii="Cambria Math" w:hAnsi="Cambria Math" w:cs="Cambria Math"/>
          <w:bCs/>
          <w:color w:val="auto"/>
          <w:szCs w:val="20"/>
          <w:vertAlign w:val="superscript"/>
          <w14:ligatures w14:val="standard"/>
        </w:rPr>
        <w:sectPr w:rsidR="00586A35" w:rsidRPr="00F70B6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78FAEDA" w14:textId="77777777" w:rsidR="00694749" w:rsidRPr="00F70B66" w:rsidRDefault="00694749" w:rsidP="00B3766E">
      <w:pPr>
        <w:pStyle w:val="AuthNotes"/>
        <w:rPr>
          <w:color w:val="auto"/>
          <w:sz w:val="20"/>
          <w:szCs w:val="20"/>
          <w14:ligatures w14:val="standard"/>
        </w:rPr>
      </w:pPr>
    </w:p>
    <w:p w14:paraId="5E33DC87" w14:textId="77777777" w:rsidR="00586A35" w:rsidRPr="00586A35" w:rsidRDefault="00586A35" w:rsidP="00B3766E">
      <w:pPr>
        <w:pStyle w:val="AbsHead"/>
        <w:spacing w:line="276" w:lineRule="auto"/>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0BC2CD" w14:textId="3E7EA18E" w:rsidR="0004761C" w:rsidRDefault="0004761C" w:rsidP="00B3766E">
      <w:pPr>
        <w:pStyle w:val="AbsHead"/>
        <w:spacing w:line="276" w:lineRule="auto"/>
        <w:rPr>
          <w14:ligatures w14:val="standard"/>
        </w:rPr>
      </w:pPr>
      <w:r>
        <w:rPr>
          <w14:ligatures w14:val="standard"/>
        </w:rPr>
        <w:lastRenderedPageBreak/>
        <w:t>ABSTRACT</w:t>
      </w:r>
    </w:p>
    <w:p w14:paraId="1B08A9BE" w14:textId="4126B1D4" w:rsidR="002D3B2C" w:rsidRDefault="002D3B2C" w:rsidP="00B3766E">
      <w:pPr>
        <w:pStyle w:val="AbsHead"/>
        <w:spacing w:line="276" w:lineRule="auto"/>
        <w:rPr>
          <w:b w:val="0"/>
          <w:bCs/>
          <w:lang w:val="en-US"/>
          <w14:ligatures w14:val="standard"/>
        </w:rPr>
      </w:pPr>
      <w:r w:rsidRPr="00EA15E0">
        <w:rPr>
          <w:b w:val="0"/>
          <w:bCs/>
          <w:lang w:val="en-US"/>
          <w14:ligatures w14:val="standard"/>
        </w:rPr>
        <w:t>In this paper, we want to see how various elements of a movie contribute to its revenue in box office</w:t>
      </w:r>
      <w:r w:rsidR="00EA15E0">
        <w:rPr>
          <w:b w:val="0"/>
          <w:bCs/>
          <w:lang w:val="en-US"/>
          <w14:ligatures w14:val="standard"/>
        </w:rPr>
        <w:t xml:space="preserve">, which are divided in to external (vote, popularity…) and internal factors (budget, languages…). These factors are quantified by online data sources from </w:t>
      </w:r>
      <w:proofErr w:type="spellStart"/>
      <w:r w:rsidR="00EA15E0">
        <w:rPr>
          <w:b w:val="0"/>
          <w:bCs/>
          <w:lang w:val="en-US"/>
          <w14:ligatures w14:val="standard"/>
        </w:rPr>
        <w:t>Kaggle</w:t>
      </w:r>
      <w:proofErr w:type="spellEnd"/>
      <w:r w:rsidR="00EA15E0">
        <w:rPr>
          <w:b w:val="0"/>
          <w:bCs/>
          <w:lang w:val="en-US"/>
          <w14:ligatures w14:val="standard"/>
        </w:rPr>
        <w:t xml:space="preserve"> so some attributes are available partially or unavailable</w:t>
      </w:r>
      <w:r w:rsidR="00517715">
        <w:rPr>
          <w:b w:val="0"/>
          <w:bCs/>
          <w:lang w:val="en-US"/>
          <w14:ligatures w14:val="standard"/>
        </w:rPr>
        <w:t>.</w:t>
      </w:r>
      <w:r w:rsidR="00EA15E0">
        <w:rPr>
          <w:b w:val="0"/>
          <w:bCs/>
          <w:lang w:val="en-US"/>
          <w14:ligatures w14:val="standard"/>
        </w:rPr>
        <w:t xml:space="preserve"> </w:t>
      </w:r>
      <w:r w:rsidR="00517715">
        <w:rPr>
          <w:b w:val="0"/>
          <w:bCs/>
          <w:lang w:val="en-US"/>
          <w14:ligatures w14:val="standard"/>
        </w:rPr>
        <w:t>A</w:t>
      </w:r>
      <w:r w:rsidR="00EA15E0">
        <w:rPr>
          <w:b w:val="0"/>
          <w:bCs/>
          <w:lang w:val="en-US"/>
          <w14:ligatures w14:val="standard"/>
        </w:rPr>
        <w:t xml:space="preserve"> lot of cleaning and processing </w:t>
      </w:r>
      <w:r w:rsidR="00517715">
        <w:rPr>
          <w:b w:val="0"/>
          <w:bCs/>
          <w:lang w:val="en-US"/>
          <w14:ligatures w14:val="standard"/>
        </w:rPr>
        <w:t>had been done, as well as the removal of some unnecessary attributes before the data can be used to analyze and predict revenue. We use both numerical and categori</w:t>
      </w:r>
      <w:r w:rsidR="005D61D5">
        <w:rPr>
          <w:b w:val="0"/>
          <w:bCs/>
          <w:lang w:val="en-US"/>
          <w14:ligatures w14:val="standard"/>
        </w:rPr>
        <w:t>c</w:t>
      </w:r>
      <w:r w:rsidR="00517715">
        <w:rPr>
          <w:b w:val="0"/>
          <w:bCs/>
          <w:lang w:val="en-US"/>
          <w14:ligatures w14:val="standard"/>
        </w:rPr>
        <w:t xml:space="preserve">al attributes of the dataset to establish linear, random forest and decision tree </w:t>
      </w:r>
      <w:r w:rsidR="00F70753">
        <w:rPr>
          <w:b w:val="0"/>
          <w:bCs/>
          <w:lang w:val="en-US"/>
          <w14:ligatures w14:val="standard"/>
        </w:rPr>
        <w:t>regression</w:t>
      </w:r>
      <w:r w:rsidR="00517715">
        <w:rPr>
          <w:b w:val="0"/>
          <w:bCs/>
          <w:lang w:val="en-US"/>
          <w14:ligatures w14:val="standard"/>
        </w:rPr>
        <w:t>.</w:t>
      </w:r>
      <w:r w:rsidR="00F70753">
        <w:rPr>
          <w:b w:val="0"/>
          <w:bCs/>
          <w:lang w:val="en-US"/>
          <w14:ligatures w14:val="standard"/>
        </w:rPr>
        <w:t xml:space="preserve"> The</w:t>
      </w:r>
      <w:r w:rsidR="00517715">
        <w:rPr>
          <w:b w:val="0"/>
          <w:bCs/>
          <w:lang w:val="en-US"/>
          <w14:ligatures w14:val="standard"/>
        </w:rPr>
        <w:t xml:space="preserve"> </w:t>
      </w:r>
      <w:r w:rsidR="00F70753" w:rsidRPr="00F70753">
        <w:rPr>
          <w:b w:val="0"/>
          <w:bCs/>
          <w:lang w:val="en-US"/>
          <w14:ligatures w14:val="standard"/>
        </w:rPr>
        <w:t>predicted values</w:t>
      </w:r>
      <w:r w:rsidR="00F70753">
        <w:rPr>
          <w:b w:val="0"/>
          <w:bCs/>
          <w:lang w:val="en-US"/>
          <w14:ligatures w14:val="standard"/>
        </w:rPr>
        <w:t xml:space="preserve"> are not</w:t>
      </w:r>
      <w:r w:rsidR="00F70753" w:rsidRPr="00F70753">
        <w:rPr>
          <w:b w:val="0"/>
          <w:bCs/>
          <w:lang w:val="en-US"/>
          <w14:ligatures w14:val="standard"/>
        </w:rPr>
        <w:t xml:space="preserve"> close to the </w:t>
      </w:r>
      <w:r w:rsidR="00BD0802">
        <w:rPr>
          <w:b w:val="0"/>
          <w:bCs/>
          <w:lang w:val="en-US"/>
          <w14:ligatures w14:val="standard"/>
        </w:rPr>
        <w:t>reported</w:t>
      </w:r>
      <w:r w:rsidR="00F70753" w:rsidRPr="00F70753">
        <w:rPr>
          <w:b w:val="0"/>
          <w:bCs/>
          <w:lang w:val="en-US"/>
          <w14:ligatures w14:val="standard"/>
        </w:rPr>
        <w:t xml:space="preserve"> data values</w:t>
      </w:r>
      <w:r w:rsidR="00F70753">
        <w:rPr>
          <w:b w:val="0"/>
          <w:bCs/>
          <w:lang w:val="en-US"/>
          <w14:ligatures w14:val="standard"/>
        </w:rPr>
        <w:t xml:space="preserve"> as we had hoped to achieve, but they are not too far off from the actual data. Furthermore, the predicted values are consistent between three regression model, which indicate that adding</w:t>
      </w:r>
      <w:r w:rsidR="00F70753" w:rsidRPr="00F70753">
        <w:rPr>
          <w:b w:val="0"/>
          <w:bCs/>
          <w:lang w:val="en-US"/>
          <w14:ligatures w14:val="standard"/>
        </w:rPr>
        <w:t xml:space="preserve"> textual data like plot </w:t>
      </w:r>
      <w:r w:rsidR="00F70753">
        <w:rPr>
          <w:b w:val="0"/>
          <w:bCs/>
          <w:lang w:val="en-US"/>
          <w14:ligatures w14:val="standard"/>
        </w:rPr>
        <w:t>summary</w:t>
      </w:r>
      <w:r w:rsidR="00F70753" w:rsidRPr="00F70753">
        <w:rPr>
          <w:b w:val="0"/>
          <w:bCs/>
          <w:lang w:val="en-US"/>
          <w14:ligatures w14:val="standard"/>
        </w:rPr>
        <w:t xml:space="preserve">, movie name could help improve the result. </w:t>
      </w:r>
      <w:r w:rsidR="00F70753">
        <w:rPr>
          <w:b w:val="0"/>
          <w:bCs/>
          <w:lang w:val="en-US"/>
          <w14:ligatures w14:val="standard"/>
        </w:rPr>
        <w:t>Knowing about the interaction</w:t>
      </w:r>
      <w:r w:rsidR="00CE5755">
        <w:rPr>
          <w:b w:val="0"/>
          <w:bCs/>
          <w:lang w:val="en-US"/>
          <w14:ligatures w14:val="standard"/>
        </w:rPr>
        <w:t>s</w:t>
      </w:r>
      <w:r w:rsidR="00F70753">
        <w:rPr>
          <w:b w:val="0"/>
          <w:bCs/>
          <w:lang w:val="en-US"/>
          <w14:ligatures w14:val="standard"/>
        </w:rPr>
        <w:t xml:space="preserve"> outside the data like the amount of likes for each </w:t>
      </w:r>
      <w:r w:rsidR="00BD0802">
        <w:rPr>
          <w:b w:val="0"/>
          <w:bCs/>
          <w:lang w:val="en-US"/>
          <w14:ligatures w14:val="standard"/>
        </w:rPr>
        <w:t>trailer</w:t>
      </w:r>
      <w:r w:rsidR="00F70753">
        <w:rPr>
          <w:b w:val="0"/>
          <w:bCs/>
          <w:lang w:val="en-US"/>
          <w14:ligatures w14:val="standard"/>
        </w:rPr>
        <w:t>, the popularity of actors- directors and better technique like</w:t>
      </w:r>
      <w:r w:rsidR="00F70753" w:rsidRPr="00F70753">
        <w:rPr>
          <w:b w:val="0"/>
          <w:bCs/>
          <w:lang w:val="en-US"/>
          <w14:ligatures w14:val="standard"/>
        </w:rPr>
        <w:t xml:space="preserve"> Deep Neural Network could help </w:t>
      </w:r>
      <w:r w:rsidR="00F70753">
        <w:rPr>
          <w:b w:val="0"/>
          <w:bCs/>
          <w:lang w:val="en-US"/>
          <w14:ligatures w14:val="standard"/>
        </w:rPr>
        <w:t>make the prediction more accurate</w:t>
      </w:r>
      <w:r w:rsidR="00F70753" w:rsidRPr="00F70753">
        <w:rPr>
          <w:b w:val="0"/>
          <w:bCs/>
          <w:lang w:val="en-US"/>
          <w14:ligatures w14:val="standard"/>
        </w:rPr>
        <w:t>.</w:t>
      </w:r>
    </w:p>
    <w:p w14:paraId="2E7C709E" w14:textId="77777777" w:rsidR="002A4AB5" w:rsidRPr="00EA15E0" w:rsidRDefault="002A4AB5" w:rsidP="00B3766E">
      <w:pPr>
        <w:pStyle w:val="AbsHead"/>
        <w:spacing w:line="276" w:lineRule="auto"/>
        <w:rPr>
          <w:b w:val="0"/>
          <w:bCs/>
          <w:lang w:val="en-US"/>
          <w14:ligatures w14:val="standard"/>
        </w:rPr>
      </w:pPr>
    </w:p>
    <w:p w14:paraId="06A00049" w14:textId="4C9C5171" w:rsidR="0007392C" w:rsidRPr="00586A35" w:rsidRDefault="00BD0802" w:rsidP="00B3766E">
      <w:pPr>
        <w:pStyle w:val="AbsHead"/>
        <w:spacing w:line="276" w:lineRule="auto"/>
        <w:rPr>
          <w14:ligatures w14:val="standard"/>
        </w:rPr>
      </w:pPr>
      <w:r>
        <w:rPr>
          <w14:ligatures w14:val="standard"/>
        </w:rPr>
        <w:lastRenderedPageBreak/>
        <w:t>INTRODUCTION</w:t>
      </w:r>
    </w:p>
    <w:p w14:paraId="71893A40" w14:textId="1385BB86" w:rsidR="0014244B" w:rsidRDefault="00FC48F1" w:rsidP="00B3766E">
      <w:pPr>
        <w:pStyle w:val="Abstract"/>
        <w:spacing w:line="276" w:lineRule="auto"/>
        <w:rPr>
          <w:sz w:val="22"/>
          <w14:ligatures w14:val="standard"/>
        </w:rPr>
      </w:pPr>
      <w:r w:rsidRPr="00FC48F1">
        <w:rPr>
          <w:sz w:val="22"/>
          <w14:ligatures w14:val="standard"/>
        </w:rPr>
        <w:t xml:space="preserve">As of 2018, it has been reported that the global box office is worth </w:t>
      </w:r>
      <w:r w:rsidR="00704113">
        <w:rPr>
          <w:sz w:val="22"/>
          <w14:ligatures w14:val="standard"/>
        </w:rPr>
        <w:t xml:space="preserve">approximately </w:t>
      </w:r>
      <w:r w:rsidRPr="00FC48F1">
        <w:rPr>
          <w:sz w:val="22"/>
          <w14:ligatures w14:val="standard"/>
        </w:rPr>
        <w:t xml:space="preserve">$41.7 billion. However, when the home entertainment revenue is included, the global film industry is worth over three times that at </w:t>
      </w:r>
      <w:r w:rsidR="00704113">
        <w:rPr>
          <w:sz w:val="22"/>
          <w14:ligatures w14:val="standard"/>
        </w:rPr>
        <w:t xml:space="preserve">roughly </w:t>
      </w:r>
      <w:r w:rsidRPr="00FC48F1">
        <w:rPr>
          <w:sz w:val="22"/>
          <w14:ligatures w14:val="standard"/>
        </w:rPr>
        <w:t xml:space="preserve">$136 billion.  </w:t>
      </w:r>
      <w:r w:rsidR="007F303E">
        <w:rPr>
          <w:sz w:val="22"/>
          <w14:ligatures w14:val="standard"/>
        </w:rPr>
        <w:t>Despite massive profits, movie industry is one of the riskiest markets for investors due to its uncertainty and unpredictability. Once a movie fails to meet expectation, it can potentially place a stress on the financial status of the movie studio, and lead to the withdrawal of funds from the investors. Therefore, through analyzing the performance of movies on the market, we could find the correlation between attributes of a movie</w:t>
      </w:r>
      <w:r w:rsidR="00704113">
        <w:rPr>
          <w:sz w:val="22"/>
          <w14:ligatures w14:val="standard"/>
        </w:rPr>
        <w:t xml:space="preserve"> and predict the revenue upon the</w:t>
      </w:r>
      <w:r w:rsidR="001E7854">
        <w:rPr>
          <w:sz w:val="22"/>
          <w14:ligatures w14:val="standard"/>
        </w:rPr>
        <w:t xml:space="preserve"> release.</w:t>
      </w:r>
    </w:p>
    <w:p w14:paraId="76F93549" w14:textId="77777777" w:rsidR="002A4AB5" w:rsidRPr="00FC48F1" w:rsidRDefault="002A4AB5" w:rsidP="00B3766E">
      <w:pPr>
        <w:pStyle w:val="Abstract"/>
        <w:spacing w:line="276" w:lineRule="auto"/>
        <w:rPr>
          <w:sz w:val="22"/>
          <w14:ligatures w14:val="standard"/>
        </w:rPr>
      </w:pPr>
    </w:p>
    <w:p w14:paraId="388CA6FB" w14:textId="77777777" w:rsidR="00B4052C" w:rsidRDefault="00B4052C" w:rsidP="00B3766E">
      <w:pPr>
        <w:pStyle w:val="FootnoteText"/>
        <w:framePr w:w="4680" w:h="1441" w:hRule="exact" w:hSpace="187" w:wrap="around" w:vAnchor="page" w:hAnchor="page" w:x="1089" w:y="12601" w:anchorLock="1"/>
        <w:spacing w:line="276" w:lineRule="auto"/>
      </w:pPr>
      <w:r w:rsidRPr="00C14A4F">
        <w:rPr>
          <w:vertAlign w:val="superscript"/>
        </w:rPr>
        <w:t>∗</w:t>
      </w:r>
      <w:r w:rsidRPr="00C14A4F">
        <w:t>Article Title Footnote needs to be captured as Title Note</w:t>
      </w:r>
    </w:p>
    <w:p w14:paraId="06EEBD3C" w14:textId="77777777" w:rsidR="00B4052C" w:rsidRDefault="00B4052C" w:rsidP="00B3766E">
      <w:pPr>
        <w:pStyle w:val="FootnoteText"/>
        <w:framePr w:w="4680" w:h="1441" w:hRule="exact" w:hSpace="187" w:wrap="around" w:vAnchor="page" w:hAnchor="page" w:x="1089" w:y="12601" w:anchorLock="1"/>
        <w:spacing w:line="276" w:lineRule="auto"/>
      </w:pPr>
      <w:r w:rsidRPr="00C14A4F">
        <w:rPr>
          <w:vertAlign w:val="superscript"/>
        </w:rPr>
        <w:t>†</w:t>
      </w:r>
      <w:r w:rsidRPr="00C14A4F">
        <w:t>Author Footnote to be captured as Author Note</w:t>
      </w:r>
    </w:p>
    <w:p w14:paraId="0FDE564E" w14:textId="77777777" w:rsidR="00B4052C" w:rsidRDefault="00B4052C" w:rsidP="00B3766E">
      <w:pPr>
        <w:pStyle w:val="PermissionBlock"/>
        <w:framePr w:w="4680" w:h="1441" w:hRule="exact" w:hSpace="187" w:wrap="around" w:vAnchor="page" w:hAnchor="page" w:x="1089" w:y="12601" w:anchorLock="1"/>
        <w:spacing w:line="276" w:lineRule="auto"/>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FA1A7F4" w14:textId="77777777" w:rsidR="00B4052C" w:rsidRPr="00586A35" w:rsidRDefault="00B4052C" w:rsidP="00B3766E">
      <w:pPr>
        <w:pStyle w:val="VersoLRH"/>
        <w:framePr w:w="4680" w:h="1441" w:hRule="exact" w:hSpace="187" w:wrap="around" w:vAnchor="page" w:hAnchor="page" w:x="1089" w:y="12601" w:anchorLock="1"/>
        <w:spacing w:line="276" w:lineRule="auto"/>
        <w:rPr>
          <w:i/>
        </w:rPr>
      </w:pPr>
      <w:r w:rsidRPr="00586A35">
        <w:rPr>
          <w:i/>
        </w:rPr>
        <w:t>WOODSTOCK’18, June, 2018, El Paso, Texas USA</w:t>
      </w:r>
    </w:p>
    <w:p w14:paraId="57B52FA1" w14:textId="77777777" w:rsidR="00B4052C" w:rsidRDefault="00B4052C" w:rsidP="00B3766E">
      <w:pPr>
        <w:pStyle w:val="PermissionBlock"/>
        <w:framePr w:w="4680" w:h="1441" w:hRule="exact" w:hSpace="187" w:wrap="around" w:vAnchor="page" w:hAnchor="page" w:x="1089" w:y="12601" w:anchorLock="1"/>
        <w:spacing w:line="276" w:lineRule="auto"/>
      </w:pPr>
      <w:r>
        <w:t>© 2018 Copyright held by the owner/author(s). 978-1-4503-0000-0/18/06...$15.00</w:t>
      </w:r>
    </w:p>
    <w:p w14:paraId="5CF11438" w14:textId="77777777" w:rsidR="00B4052C" w:rsidRPr="004636DF" w:rsidRDefault="00B4052C" w:rsidP="00B3766E">
      <w:pPr>
        <w:framePr w:w="4680" w:h="1441" w:hRule="exact" w:hSpace="187" w:wrap="around" w:vAnchor="page" w:hAnchor="page" w:x="1089" w:y="12601" w:anchorLock="1"/>
        <w:spacing w:line="276" w:lineRule="auto"/>
        <w:rPr>
          <w:iCs/>
          <w14:ligatures w14:val="standard"/>
        </w:rPr>
      </w:pPr>
      <w:r>
        <w:t>https://doi.org/10.1145/1234567890</w:t>
      </w:r>
    </w:p>
    <w:p w14:paraId="14F4F0E6" w14:textId="77777777" w:rsidR="0007392C" w:rsidRPr="00586A35" w:rsidRDefault="00675128" w:rsidP="00B3766E">
      <w:pPr>
        <w:pStyle w:val="CCSHead"/>
        <w:spacing w:line="276" w:lineRule="auto"/>
        <w:rPr>
          <w:lang w:eastAsia="it-IT"/>
          <w14:ligatures w14:val="standard"/>
        </w:rPr>
      </w:pPr>
      <w:r w:rsidRPr="00586A35">
        <w:rPr>
          <w:lang w:eastAsia="it-IT"/>
          <w14:ligatures w14:val="standard"/>
        </w:rPr>
        <w:t>CCS CONCEPTS</w:t>
      </w:r>
    </w:p>
    <w:p w14:paraId="450FEE97" w14:textId="77777777" w:rsidR="00FC48F1" w:rsidRDefault="00FC48F1" w:rsidP="00B3766E">
      <w:pPr>
        <w:pStyle w:val="CCSDescription"/>
        <w:spacing w:line="276" w:lineRule="auto"/>
        <w:rPr>
          <w:sz w:val="22"/>
          <w:lang w:eastAsia="it-IT"/>
          <w14:ligatures w14:val="standard"/>
        </w:rPr>
      </w:pPr>
      <w:r w:rsidRPr="00FC48F1">
        <w:rPr>
          <w:sz w:val="22"/>
          <w:lang w:eastAsia="it-IT"/>
          <w14:ligatures w14:val="standard"/>
        </w:rPr>
        <w:t xml:space="preserve">• </w:t>
      </w:r>
      <w:r w:rsidRPr="00FC48F1">
        <w:rPr>
          <w:b/>
          <w:sz w:val="22"/>
          <w:lang w:eastAsia="it-IT"/>
          <w14:ligatures w14:val="standard"/>
        </w:rPr>
        <w:t xml:space="preserve">Computing methodologies </w:t>
      </w:r>
      <w:r w:rsidRPr="00FC48F1">
        <w:rPr>
          <w:sz w:val="22"/>
          <w:lang w:eastAsia="it-IT"/>
          <w14:ligatures w14:val="standard"/>
        </w:rPr>
        <w:t>→ Retrieval model and ranking</w:t>
      </w:r>
    </w:p>
    <w:p w14:paraId="517E3432" w14:textId="77777777" w:rsidR="002A4AB5" w:rsidRPr="00FC48F1" w:rsidRDefault="002A4AB5" w:rsidP="00B3766E">
      <w:pPr>
        <w:pStyle w:val="CCSDescription"/>
        <w:spacing w:line="276" w:lineRule="auto"/>
        <w:rPr>
          <w:sz w:val="22"/>
          <w:lang w:eastAsia="it-IT"/>
          <w14:ligatures w14:val="standard"/>
        </w:rPr>
      </w:pPr>
    </w:p>
    <w:p w14:paraId="56270729" w14:textId="77777777" w:rsidR="0007392C" w:rsidRPr="00586A35" w:rsidRDefault="00675128" w:rsidP="00B3766E">
      <w:pPr>
        <w:pStyle w:val="KeyWordHead"/>
        <w:spacing w:line="276" w:lineRule="auto"/>
        <w:rPr>
          <w:lang w:eastAsia="it-IT"/>
          <w14:ligatures w14:val="standard"/>
        </w:rPr>
      </w:pPr>
      <w:r w:rsidRPr="00586A35">
        <w:rPr>
          <w:lang w:eastAsia="it-IT"/>
          <w14:ligatures w14:val="standard"/>
        </w:rPr>
        <w:t>KEYWORDS</w:t>
      </w:r>
    </w:p>
    <w:p w14:paraId="324AA3A9" w14:textId="0C77AE9E" w:rsidR="0007392C" w:rsidRDefault="00FC48F1" w:rsidP="00B3766E">
      <w:pPr>
        <w:pStyle w:val="KeyWords"/>
        <w:spacing w:line="276" w:lineRule="auto"/>
        <w:rPr>
          <w:sz w:val="22"/>
          <w:lang w:eastAsia="it-IT"/>
          <w14:ligatures w14:val="standard"/>
        </w:rPr>
      </w:pPr>
      <w:r w:rsidRPr="00FC48F1">
        <w:rPr>
          <w:sz w:val="22"/>
          <w:lang w:eastAsia="it-IT"/>
          <w14:ligatures w14:val="standard"/>
        </w:rPr>
        <w:t>Revenue</w:t>
      </w:r>
      <w:r w:rsidR="00C37C86">
        <w:rPr>
          <w:sz w:val="22"/>
          <w:lang w:eastAsia="it-IT"/>
          <w14:ligatures w14:val="standard"/>
        </w:rPr>
        <w:t xml:space="preserve">, </w:t>
      </w:r>
      <w:r w:rsidR="00704113">
        <w:rPr>
          <w:sz w:val="22"/>
          <w:lang w:eastAsia="it-IT"/>
          <w14:ligatures w14:val="standard"/>
        </w:rPr>
        <w:t xml:space="preserve">box office, </w:t>
      </w:r>
      <w:r w:rsidR="00C37C86">
        <w:rPr>
          <w:sz w:val="22"/>
          <w:lang w:eastAsia="it-IT"/>
          <w14:ligatures w14:val="standard"/>
        </w:rPr>
        <w:t>profitability, variables</w:t>
      </w:r>
      <w:r w:rsidR="00F21CE4">
        <w:rPr>
          <w:sz w:val="22"/>
          <w:lang w:eastAsia="it-IT"/>
          <w14:ligatures w14:val="standard"/>
        </w:rPr>
        <w:t>, data</w:t>
      </w:r>
      <w:r w:rsidR="005C38A4">
        <w:rPr>
          <w:sz w:val="22"/>
          <w:lang w:eastAsia="it-IT"/>
          <w14:ligatures w14:val="standard"/>
        </w:rPr>
        <w:t>, regression</w:t>
      </w:r>
    </w:p>
    <w:p w14:paraId="71A5339C" w14:textId="77777777" w:rsidR="002A4AB5" w:rsidRPr="00FC48F1" w:rsidRDefault="002A4AB5" w:rsidP="00B3766E">
      <w:pPr>
        <w:pStyle w:val="KeyWords"/>
        <w:spacing w:line="276" w:lineRule="auto"/>
        <w:rPr>
          <w:sz w:val="22"/>
          <w:lang w:eastAsia="it-IT"/>
          <w14:ligatures w14:val="standard"/>
        </w:rPr>
      </w:pPr>
    </w:p>
    <w:p w14:paraId="74755638" w14:textId="77777777" w:rsidR="00586A35" w:rsidRPr="00586A35" w:rsidRDefault="00586A35" w:rsidP="00B3766E">
      <w:pPr>
        <w:pStyle w:val="RefFormatHead"/>
        <w:spacing w:line="276" w:lineRule="auto"/>
        <w:rPr>
          <w14:ligatures w14:val="standard"/>
        </w:rPr>
      </w:pPr>
      <w:r w:rsidRPr="00586A35">
        <w:rPr>
          <w14:ligatures w14:val="standard"/>
        </w:rPr>
        <w:t>ACM Reference format:</w:t>
      </w:r>
    </w:p>
    <w:p w14:paraId="54799BA7" w14:textId="2123D5EF" w:rsidR="00586A35" w:rsidRPr="00586A35" w:rsidRDefault="00FC48F1" w:rsidP="00B3766E">
      <w:pPr>
        <w:pStyle w:val="RefFormatPara"/>
        <w:spacing w:line="276" w:lineRule="auto"/>
        <w:rPr>
          <w14:ligatures w14:val="standard"/>
        </w:rPr>
      </w:pPr>
      <w:r>
        <w:rPr>
          <w14:ligatures w14:val="standard"/>
        </w:rPr>
        <w:t>N. Nguyen</w:t>
      </w:r>
      <w:r w:rsidR="00586A35" w:rsidRPr="00586A35">
        <w:rPr>
          <w14:ligatures w14:val="standard"/>
        </w:rPr>
        <w:t xml:space="preserve">, </w:t>
      </w:r>
      <w:r>
        <w:rPr>
          <w14:ligatures w14:val="standard"/>
        </w:rPr>
        <w:t>M.</w:t>
      </w:r>
      <w:r w:rsidR="00586A35" w:rsidRPr="00586A35">
        <w:rPr>
          <w14:ligatures w14:val="standard"/>
        </w:rPr>
        <w:t xml:space="preserve"> </w:t>
      </w:r>
      <w:proofErr w:type="spellStart"/>
      <w:r>
        <w:rPr>
          <w14:ligatures w14:val="standard"/>
        </w:rPr>
        <w:t>Pollich</w:t>
      </w:r>
      <w:proofErr w:type="spellEnd"/>
      <w:r w:rsidR="00586A35" w:rsidRPr="00586A35">
        <w:rPr>
          <w14:ligatures w14:val="standard"/>
        </w:rPr>
        <w:t xml:space="preserve"> and</w:t>
      </w:r>
      <w:r>
        <w:rPr>
          <w14:ligatures w14:val="standard"/>
        </w:rPr>
        <w:t xml:space="preserve"> B.</w:t>
      </w:r>
      <w:r w:rsidR="00586A35" w:rsidRPr="00586A35">
        <w:rPr>
          <w14:ligatures w14:val="standard"/>
        </w:rPr>
        <w:t xml:space="preserve"> </w:t>
      </w:r>
      <w:proofErr w:type="spellStart"/>
      <w:r>
        <w:rPr>
          <w14:ligatures w14:val="standard"/>
        </w:rPr>
        <w:t>Breyfogle</w:t>
      </w:r>
      <w:proofErr w:type="spellEnd"/>
      <w:r w:rsidR="00586A35" w:rsidRPr="00586A35">
        <w:rPr>
          <w14:ligatures w14:val="standard"/>
        </w:rPr>
        <w:t>. 2018.</w:t>
      </w:r>
      <w:r>
        <w:rPr>
          <w14:ligatures w14:val="standard"/>
        </w:rPr>
        <w:t xml:space="preserve"> Box Office Revenue </w:t>
      </w:r>
      <w:proofErr w:type="gramStart"/>
      <w:r>
        <w:rPr>
          <w14:ligatures w14:val="standard"/>
        </w:rPr>
        <w:t>Prediction</w:t>
      </w:r>
      <w:r w:rsidR="004B3D6B">
        <w:rPr>
          <w14:ligatures w14:val="standard"/>
        </w:rPr>
        <w:t xml:space="preserve"> :</w:t>
      </w:r>
      <w:proofErr w:type="gramEnd"/>
      <w:r w:rsidR="004B3D6B">
        <w:rPr>
          <w14:ligatures w14:val="standard"/>
        </w:rPr>
        <w:t xml:space="preserve"> Project Proposal Paper</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14:paraId="69B9D284" w14:textId="18CE130F" w:rsidR="002A4AB5" w:rsidRPr="00586A35" w:rsidRDefault="0028698D" w:rsidP="002A4AB5">
      <w:pPr>
        <w:pStyle w:val="Head1"/>
        <w:spacing w:before="380" w:line="276" w:lineRule="auto"/>
        <w:rPr>
          <w14:ligatures w14:val="standard"/>
        </w:rPr>
      </w:pPr>
      <w:r>
        <w:rPr>
          <w:rStyle w:val="Label"/>
          <w14:ligatures w14:val="standard"/>
        </w:rPr>
        <w:lastRenderedPageBreak/>
        <w:t>RELATED WORK</w:t>
      </w:r>
    </w:p>
    <w:p w14:paraId="66478019" w14:textId="02B4006C" w:rsidR="00697358" w:rsidRDefault="003C3E86" w:rsidP="00B3766E">
      <w:pPr>
        <w:spacing w:line="276" w:lineRule="auto"/>
        <w:rPr>
          <w:rStyle w:val="Hyperlink"/>
          <w:rFonts w:eastAsia="Times New Roman" w:cs="Linux Libertine"/>
          <w:sz w:val="22"/>
        </w:rPr>
      </w:pPr>
      <w:proofErr w:type="spellStart"/>
      <w:r w:rsidRPr="003C3E86">
        <w:rPr>
          <w:rFonts w:eastAsia="Times New Roman" w:cs="Linux Libertine"/>
          <w:color w:val="000000"/>
          <w:sz w:val="22"/>
        </w:rPr>
        <w:t>Galvão</w:t>
      </w:r>
      <w:proofErr w:type="spellEnd"/>
      <w:r w:rsidRPr="003C3E86">
        <w:rPr>
          <w:rFonts w:eastAsia="Times New Roman" w:cs="Linux Libertine"/>
          <w:color w:val="000000"/>
          <w:sz w:val="22"/>
        </w:rPr>
        <w:t xml:space="preserve">, M. and </w:t>
      </w:r>
      <w:proofErr w:type="spellStart"/>
      <w:r w:rsidRPr="003C3E86">
        <w:rPr>
          <w:rFonts w:eastAsia="Times New Roman" w:cs="Linux Libertine"/>
          <w:color w:val="000000"/>
          <w:sz w:val="22"/>
        </w:rPr>
        <w:t>Henriques</w:t>
      </w:r>
      <w:proofErr w:type="spellEnd"/>
      <w:r w:rsidRPr="003C3E86">
        <w:rPr>
          <w:rFonts w:eastAsia="Times New Roman" w:cs="Linux Libertine"/>
          <w:color w:val="000000"/>
          <w:sz w:val="22"/>
        </w:rPr>
        <w:t xml:space="preserve">, R. (2018). Forecasting Movie Box Office Profitability. Journal of Information Systems Engineering &amp; Management, 3(3), 22. </w:t>
      </w:r>
      <w:hyperlink r:id="rId13" w:history="1">
        <w:r w:rsidRPr="003C3E86">
          <w:rPr>
            <w:rStyle w:val="Hyperlink"/>
            <w:rFonts w:eastAsia="Times New Roman" w:cs="Linux Libertine"/>
            <w:sz w:val="22"/>
          </w:rPr>
          <w:t>https://doi.org/10.20897/jisem/2658</w:t>
        </w:r>
      </w:hyperlink>
    </w:p>
    <w:p w14:paraId="52B1BA88" w14:textId="77777777" w:rsidR="00697358" w:rsidRDefault="00697358" w:rsidP="00B3766E">
      <w:pPr>
        <w:spacing w:line="276" w:lineRule="auto"/>
        <w:rPr>
          <w:rFonts w:eastAsia="Times New Roman" w:cs="Linux Libertine"/>
          <w:color w:val="000000"/>
          <w:sz w:val="22"/>
        </w:rPr>
      </w:pPr>
    </w:p>
    <w:p w14:paraId="4A12FCEC" w14:textId="0480F500" w:rsidR="00697358" w:rsidRDefault="00697358" w:rsidP="00910587">
      <w:pPr>
        <w:spacing w:line="276" w:lineRule="auto"/>
        <w:rPr>
          <w:rFonts w:eastAsia="Times New Roman" w:cs="Linux Libertine"/>
          <w:color w:val="000000"/>
          <w:sz w:val="22"/>
        </w:rPr>
      </w:pPr>
      <w:r>
        <w:rPr>
          <w:rFonts w:eastAsia="Times New Roman" w:cs="Linux Libertine"/>
          <w:color w:val="000000"/>
          <w:sz w:val="22"/>
        </w:rPr>
        <w:t>The revenue of a movie can be predicted by constructing a predictive model based on regression, decision trees or neural networks.</w:t>
      </w:r>
      <w:r w:rsidR="001E6B96">
        <w:rPr>
          <w:rFonts w:eastAsia="Times New Roman" w:cs="Linux Libertine"/>
          <w:color w:val="000000"/>
          <w:sz w:val="22"/>
        </w:rPr>
        <w:t xml:space="preserve"> The paper proposed 3 different variables to use: </w:t>
      </w:r>
      <w:r w:rsidR="001E6B96" w:rsidRPr="001E6B96">
        <w:rPr>
          <w:rFonts w:eastAsia="Times New Roman" w:cs="Linux Libertine"/>
          <w:color w:val="000000"/>
          <w:sz w:val="22"/>
        </w:rPr>
        <w:t>an interval variable</w:t>
      </w:r>
      <w:r w:rsidR="00910587">
        <w:rPr>
          <w:rFonts w:eastAsia="Times New Roman" w:cs="Linux Libertine"/>
          <w:color w:val="000000"/>
          <w:sz w:val="22"/>
        </w:rPr>
        <w:t xml:space="preserve"> for the value of profitability of individual movies, a categori</w:t>
      </w:r>
      <w:r w:rsidR="005D61D5">
        <w:rPr>
          <w:rFonts w:eastAsia="Times New Roman" w:cs="Linux Libertine"/>
          <w:color w:val="000000"/>
          <w:sz w:val="22"/>
        </w:rPr>
        <w:t>c</w:t>
      </w:r>
      <w:r w:rsidR="00910587">
        <w:rPr>
          <w:rFonts w:eastAsia="Times New Roman" w:cs="Linux Libertine"/>
          <w:color w:val="000000"/>
          <w:sz w:val="22"/>
        </w:rPr>
        <w:t>al variable with multiple classes of profitability values, and a binary variable that shows whether the movie is profitable or not. Using these three variables can increase the accuracy of the prediction and help answer how the market behaves, what appeal to the audiences and the risk associated with movies production.</w:t>
      </w:r>
    </w:p>
    <w:p w14:paraId="722D4CF7" w14:textId="77777777" w:rsidR="002A4AB5" w:rsidRDefault="002A4AB5" w:rsidP="00910587">
      <w:pPr>
        <w:spacing w:line="276" w:lineRule="auto"/>
        <w:rPr>
          <w:rFonts w:eastAsia="Times New Roman" w:cs="Linux Libertine"/>
          <w:color w:val="000000"/>
          <w:sz w:val="22"/>
        </w:rPr>
      </w:pPr>
    </w:p>
    <w:p w14:paraId="4EEE98D0" w14:textId="326951C8" w:rsidR="002A4AB5" w:rsidRPr="002A4AB5" w:rsidRDefault="002A4AB5" w:rsidP="00910587">
      <w:pPr>
        <w:spacing w:line="276" w:lineRule="auto"/>
        <w:rPr>
          <w:rFonts w:eastAsia="Times New Roman" w:cs="Linux Libertine"/>
          <w:b/>
          <w:color w:val="000000"/>
          <w:sz w:val="22"/>
        </w:rPr>
      </w:pPr>
      <w:r w:rsidRPr="002A4AB5">
        <w:rPr>
          <w:rFonts w:eastAsia="Times New Roman" w:cs="Linux Libertine"/>
          <w:b/>
          <w:color w:val="000000"/>
          <w:sz w:val="22"/>
        </w:rPr>
        <w:t>MAIN TECHNIQUES USED</w:t>
      </w:r>
    </w:p>
    <w:p w14:paraId="4DD9057F" w14:textId="77777777" w:rsidR="0028698D" w:rsidRDefault="0028698D" w:rsidP="00FA0C39">
      <w:pPr>
        <w:pStyle w:val="Para"/>
        <w:spacing w:line="276" w:lineRule="auto"/>
      </w:pPr>
    </w:p>
    <w:p w14:paraId="57586CDD" w14:textId="051998FC" w:rsidR="00FC48F1" w:rsidRDefault="00FA0C39" w:rsidP="00FA0C39">
      <w:pPr>
        <w:pStyle w:val="Para"/>
        <w:spacing w:line="276" w:lineRule="auto"/>
      </w:pPr>
      <w:r>
        <w:t>Overall, our proposed methodology has three components: Data Collection, Data Cleaning, Data Analysis and Prediction. Cleaning the dataset and discarding the irrelevant data from the datasets as well as thorough analysis of the data within these sets. We compare the attributes that are provided across all of the datasets and build a database that encompasses only the attributes that we care about.</w:t>
      </w:r>
    </w:p>
    <w:p w14:paraId="41B4D717" w14:textId="77777777" w:rsidR="00FA0C39" w:rsidRDefault="00FA0C39" w:rsidP="00FA0C39">
      <w:pPr>
        <w:pStyle w:val="Para"/>
        <w:spacing w:line="276" w:lineRule="auto"/>
      </w:pPr>
    </w:p>
    <w:p w14:paraId="79975843" w14:textId="0D60957A" w:rsidR="00704113" w:rsidRPr="002A4AB5" w:rsidRDefault="00704113" w:rsidP="00704113">
      <w:pPr>
        <w:pStyle w:val="Para"/>
        <w:numPr>
          <w:ilvl w:val="0"/>
          <w:numId w:val="35"/>
        </w:numPr>
        <w:spacing w:line="276" w:lineRule="auto"/>
        <w:rPr>
          <w:b/>
        </w:rPr>
      </w:pPr>
      <w:r w:rsidRPr="002A4AB5">
        <w:rPr>
          <w:b/>
        </w:rPr>
        <w:t>Data C</w:t>
      </w:r>
      <w:r w:rsidR="00FA0C39" w:rsidRPr="002A4AB5">
        <w:rPr>
          <w:b/>
        </w:rPr>
        <w:t>ollection</w:t>
      </w:r>
    </w:p>
    <w:p w14:paraId="66619E8C" w14:textId="77777777" w:rsidR="00704113" w:rsidRDefault="00704113" w:rsidP="00704113">
      <w:pPr>
        <w:pStyle w:val="Para"/>
        <w:spacing w:line="276" w:lineRule="auto"/>
        <w:ind w:left="720"/>
      </w:pPr>
    </w:p>
    <w:p w14:paraId="7C6DF952" w14:textId="77777777" w:rsidR="005D61D5" w:rsidRDefault="00FA0C39" w:rsidP="00704113">
      <w:pPr>
        <w:pStyle w:val="Para"/>
        <w:spacing w:line="276" w:lineRule="auto"/>
        <w:ind w:left="720"/>
      </w:pPr>
      <w:r>
        <w:t xml:space="preserve">We </w:t>
      </w:r>
      <w:r w:rsidR="00747E2B">
        <w:t>looked through the</w:t>
      </w:r>
      <w:r>
        <w:t xml:space="preserve"> three different datasets that all contain different attributes for all the movies that were produced within the last decade or so. Within these selected datasets, some common attributes included: ratings (IMDB), title, actors, actress</w:t>
      </w:r>
      <w:r w:rsidR="00704113">
        <w:t>es, studio, and release date. Then, we</w:t>
      </w:r>
      <w:r w:rsidR="00747E2B">
        <w:t xml:space="preserve"> </w:t>
      </w:r>
      <w:r>
        <w:t>explore</w:t>
      </w:r>
      <w:r w:rsidR="00747E2B">
        <w:t>d</w:t>
      </w:r>
      <w:r>
        <w:t xml:space="preserve"> in more detail which attributes we want</w:t>
      </w:r>
      <w:r w:rsidR="00704113">
        <w:t>ed</w:t>
      </w:r>
      <w:r>
        <w:t xml:space="preserve"> to focus </w:t>
      </w:r>
      <w:r w:rsidR="00704113">
        <w:t xml:space="preserve">on within the datasets </w:t>
      </w:r>
      <w:r w:rsidR="005D61D5">
        <w:t>and used them</w:t>
      </w:r>
      <w:r w:rsidR="00747E2B">
        <w:t xml:space="preserve"> for our analysis</w:t>
      </w:r>
      <w:r>
        <w:t>.</w:t>
      </w:r>
      <w:r w:rsidR="00747E2B">
        <w:t xml:space="preserve"> </w:t>
      </w:r>
    </w:p>
    <w:p w14:paraId="5ED3231B" w14:textId="77777777" w:rsidR="005D61D5" w:rsidRDefault="005D61D5" w:rsidP="00704113">
      <w:pPr>
        <w:pStyle w:val="Para"/>
        <w:spacing w:line="276" w:lineRule="auto"/>
        <w:ind w:left="720"/>
      </w:pPr>
    </w:p>
    <w:p w14:paraId="11584FC8" w14:textId="6D11C232" w:rsidR="00FA0C39" w:rsidRDefault="00747E2B" w:rsidP="00704113">
      <w:pPr>
        <w:pStyle w:val="Para"/>
        <w:spacing w:line="276" w:lineRule="auto"/>
        <w:ind w:left="720"/>
      </w:pPr>
      <w:r>
        <w:lastRenderedPageBreak/>
        <w:t xml:space="preserve">The Movies Dataset was chosen since it </w:t>
      </w:r>
      <w:r w:rsidR="005D61D5">
        <w:t xml:space="preserve">contained most of the </w:t>
      </w:r>
      <w:r>
        <w:t>attributes</w:t>
      </w:r>
      <w:r w:rsidR="005D61D5">
        <w:t xml:space="preserve"> that</w:t>
      </w:r>
      <w:r>
        <w:t xml:space="preserve"> we </w:t>
      </w:r>
      <w:r w:rsidR="005D61D5">
        <w:t>were</w:t>
      </w:r>
      <w:r>
        <w:t xml:space="preserve"> looking for.</w:t>
      </w:r>
      <w:r w:rsidR="00FA0C39">
        <w:t xml:space="preserve"> </w:t>
      </w:r>
      <w:r>
        <w:t>W</w:t>
      </w:r>
      <w:r w:rsidR="00FA0C39">
        <w:t>e chose not to collect data from the IMDB dataset due to multiple reviews expressing difficulty with the formatting of the data</w:t>
      </w:r>
      <w:r w:rsidR="005D61D5">
        <w:t xml:space="preserve"> set</w:t>
      </w:r>
      <w:r w:rsidR="00FA0C39">
        <w:t>.</w:t>
      </w:r>
      <w:r w:rsidR="005D61D5">
        <w:t xml:space="preserve"> </w:t>
      </w:r>
    </w:p>
    <w:p w14:paraId="62D0531F" w14:textId="77777777" w:rsidR="005D61D5" w:rsidRDefault="005D61D5" w:rsidP="00704113">
      <w:pPr>
        <w:pStyle w:val="Para"/>
        <w:spacing w:line="276" w:lineRule="auto"/>
        <w:ind w:left="720"/>
      </w:pPr>
    </w:p>
    <w:p w14:paraId="5D53F49E" w14:textId="7C0C2796" w:rsidR="005D61D5" w:rsidRDefault="005D61D5" w:rsidP="00704113">
      <w:pPr>
        <w:pStyle w:val="Para"/>
        <w:spacing w:line="276" w:lineRule="auto"/>
        <w:ind w:left="720"/>
      </w:pPr>
      <w:r>
        <w:t xml:space="preserve">The Box Office Mojo Dataset </w:t>
      </w:r>
      <w:r w:rsidR="00434B34">
        <w:t>was originally chosen because the data within the dataset was the most up-to-date data that we could find. While it did not contain many attributes that would be relevant for making our prediction model even more accurate, we nonetheless chose to include it in our new dataset. Lastly, the attributes that we included from the dataset were: Title, Studio, Lifetime Gross, and Year.</w:t>
      </w:r>
    </w:p>
    <w:p w14:paraId="795794D5" w14:textId="77777777" w:rsidR="00434B34" w:rsidRDefault="00434B34" w:rsidP="00704113">
      <w:pPr>
        <w:pStyle w:val="Para"/>
        <w:spacing w:line="276" w:lineRule="auto"/>
        <w:ind w:left="720"/>
      </w:pPr>
    </w:p>
    <w:p w14:paraId="06D933F6" w14:textId="4FBFAD5D" w:rsidR="00434B34" w:rsidRDefault="00434B34" w:rsidP="00434B34">
      <w:pPr>
        <w:pStyle w:val="Para"/>
        <w:spacing w:line="276" w:lineRule="auto"/>
        <w:ind w:left="720"/>
      </w:pPr>
      <w:r>
        <w:t xml:space="preserve">The last dataset that we looked at was the </w:t>
      </w:r>
      <w:proofErr w:type="spellStart"/>
      <w:r>
        <w:t>MovieLens</w:t>
      </w:r>
      <w:proofErr w:type="spellEnd"/>
      <w:r>
        <w:t xml:space="preserve"> Dataset. While many previous projects used it and found the data to help with their analysis and prediction model, we ultimately decided that the attributes within the set would either: be duplicates from the other two datasets, or be irrelevant/useful for our analysis.</w:t>
      </w:r>
    </w:p>
    <w:p w14:paraId="372CE0FA" w14:textId="77777777" w:rsidR="00434B34" w:rsidRDefault="00434B34" w:rsidP="00434B34">
      <w:pPr>
        <w:pStyle w:val="Para"/>
        <w:spacing w:line="276" w:lineRule="auto"/>
        <w:ind w:left="720"/>
      </w:pPr>
    </w:p>
    <w:p w14:paraId="076A9AC3" w14:textId="5B8E4BE4" w:rsidR="00434B34" w:rsidRDefault="00434B34" w:rsidP="00434B34">
      <w:pPr>
        <w:pStyle w:val="Para"/>
        <w:spacing w:line="276" w:lineRule="auto"/>
        <w:ind w:left="720"/>
      </w:pPr>
      <w:r>
        <w:t xml:space="preserve">Once the datasets and the attributes were selected, we combined the data to create a metadata file called the ‘movies_metadata.csv’.  </w:t>
      </w:r>
    </w:p>
    <w:p w14:paraId="5E2DB8C4" w14:textId="77777777" w:rsidR="00FA0C39" w:rsidRDefault="00FA0C39" w:rsidP="00FA0C39">
      <w:pPr>
        <w:pStyle w:val="Para"/>
        <w:spacing w:line="276" w:lineRule="auto"/>
      </w:pPr>
    </w:p>
    <w:p w14:paraId="3D021293" w14:textId="4D532783" w:rsidR="005D61D5" w:rsidRPr="002A4AB5" w:rsidRDefault="00C37C86" w:rsidP="005D61D5">
      <w:pPr>
        <w:pStyle w:val="Para"/>
        <w:numPr>
          <w:ilvl w:val="0"/>
          <w:numId w:val="35"/>
        </w:numPr>
        <w:spacing w:line="276" w:lineRule="auto"/>
        <w:rPr>
          <w:b/>
        </w:rPr>
      </w:pPr>
      <w:r w:rsidRPr="002A4AB5">
        <w:rPr>
          <w:b/>
        </w:rPr>
        <w:t xml:space="preserve">Data </w:t>
      </w:r>
      <w:r w:rsidR="00FA0C39" w:rsidRPr="002A4AB5">
        <w:rPr>
          <w:b/>
        </w:rPr>
        <w:t>Cleaning</w:t>
      </w:r>
    </w:p>
    <w:p w14:paraId="7E5C9DDB" w14:textId="77777777" w:rsidR="005D61D5" w:rsidRDefault="005D61D5" w:rsidP="005D61D5">
      <w:pPr>
        <w:pStyle w:val="Para"/>
        <w:spacing w:line="276" w:lineRule="auto"/>
        <w:ind w:left="720"/>
      </w:pPr>
    </w:p>
    <w:p w14:paraId="03CFA405" w14:textId="77777777" w:rsidR="007F266E" w:rsidRDefault="00FA0C39" w:rsidP="005D61D5">
      <w:pPr>
        <w:pStyle w:val="Para"/>
        <w:spacing w:line="276" w:lineRule="auto"/>
        <w:ind w:left="720"/>
      </w:pPr>
      <w:r>
        <w:t xml:space="preserve">In order to clean the data from </w:t>
      </w:r>
      <w:r w:rsidR="00747E2B">
        <w:t>the Movies Dataset</w:t>
      </w:r>
      <w:r w:rsidR="007F266E">
        <w:t xml:space="preserve"> and the Box Office Mojo Dataset</w:t>
      </w:r>
      <w:r>
        <w:t xml:space="preserve">, we </w:t>
      </w:r>
      <w:r w:rsidR="005D61D5">
        <w:t xml:space="preserve">started by </w:t>
      </w:r>
      <w:r>
        <w:t>construct</w:t>
      </w:r>
      <w:r w:rsidR="005D61D5">
        <w:t>ing</w:t>
      </w:r>
      <w:r>
        <w:t xml:space="preserve"> a relational database</w:t>
      </w:r>
      <w:r w:rsidR="00747E2B">
        <w:t xml:space="preserve"> </w:t>
      </w:r>
      <w:r>
        <w:t xml:space="preserve">to make finding duplicates and unnecessary attributes easier. </w:t>
      </w:r>
      <w:r w:rsidR="007F266E">
        <w:t>With</w:t>
      </w:r>
      <w:r>
        <w:t xml:space="preserve"> this database we </w:t>
      </w:r>
      <w:r w:rsidR="00747E2B">
        <w:t>were</w:t>
      </w:r>
      <w:r>
        <w:t xml:space="preserve"> able to write various queries in order to narrow down relevant information.</w:t>
      </w:r>
      <w:r w:rsidR="00747E2B">
        <w:t xml:space="preserve"> Many attributes were dropped </w:t>
      </w:r>
      <w:r w:rsidR="007F266E">
        <w:t>such as:</w:t>
      </w:r>
      <w:r w:rsidR="00747E2B">
        <w:t xml:space="preserve"> collection, homepage, original title</w:t>
      </w:r>
      <w:r w:rsidR="007F266E">
        <w:t xml:space="preserve">, and rank. These </w:t>
      </w:r>
      <w:r w:rsidR="007F266E">
        <w:lastRenderedPageBreak/>
        <w:t xml:space="preserve">attributes were dropped </w:t>
      </w:r>
      <w:r w:rsidR="00747E2B">
        <w:t xml:space="preserve">since we </w:t>
      </w:r>
      <w:r w:rsidR="007F266E">
        <w:t>did not</w:t>
      </w:r>
      <w:r w:rsidR="00747E2B">
        <w:t xml:space="preserve"> need them </w:t>
      </w:r>
      <w:r w:rsidR="007F266E">
        <w:t xml:space="preserve">for our predictive model in order </w:t>
      </w:r>
      <w:r w:rsidR="00747E2B">
        <w:t xml:space="preserve">to </w:t>
      </w:r>
      <w:r w:rsidR="007F266E">
        <w:t xml:space="preserve">accurately </w:t>
      </w:r>
      <w:r w:rsidR="00747E2B">
        <w:t xml:space="preserve">predict </w:t>
      </w:r>
      <w:r w:rsidR="007F266E">
        <w:t>movie</w:t>
      </w:r>
      <w:r w:rsidR="00747E2B">
        <w:t xml:space="preserve"> revenue</w:t>
      </w:r>
      <w:r w:rsidR="007F266E">
        <w:t>s</w:t>
      </w:r>
      <w:r w:rsidR="00747E2B">
        <w:t xml:space="preserve">. </w:t>
      </w:r>
    </w:p>
    <w:p w14:paraId="139EA021" w14:textId="77777777" w:rsidR="007F266E" w:rsidRDefault="007F266E" w:rsidP="005D61D5">
      <w:pPr>
        <w:pStyle w:val="Para"/>
        <w:spacing w:line="276" w:lineRule="auto"/>
        <w:ind w:left="720"/>
      </w:pPr>
    </w:p>
    <w:p w14:paraId="30B1CF68" w14:textId="4FD403B2" w:rsidR="00C37C86" w:rsidRDefault="007F266E" w:rsidP="005D61D5">
      <w:pPr>
        <w:pStyle w:val="Para"/>
        <w:spacing w:line="276" w:lineRule="auto"/>
        <w:ind w:left="720"/>
      </w:pPr>
      <w:r>
        <w:t>Moreover, s</w:t>
      </w:r>
      <w:r w:rsidR="00747E2B">
        <w:t>ome of the numerical attributes like budget and popularity were formatted in string and contains 0 values so they need to be reformatted to float or removed. Some categori</w:t>
      </w:r>
      <w:r w:rsidR="005D61D5">
        <w:t>c</w:t>
      </w:r>
      <w:r w:rsidR="00747E2B">
        <w:t xml:space="preserve">al attributes </w:t>
      </w:r>
      <w:r>
        <w:t>were</w:t>
      </w:r>
      <w:r w:rsidR="00747E2B">
        <w:t xml:space="preserve"> also converted</w:t>
      </w:r>
      <w:r w:rsidR="0014033E">
        <w:t xml:space="preserve"> to numerical values</w:t>
      </w:r>
      <w:r w:rsidR="00747E2B">
        <w:t xml:space="preserve"> for consistency in the dataset</w:t>
      </w:r>
      <w:r w:rsidR="00A54C61">
        <w:t>, though using them as textual data could have preserved i</w:t>
      </w:r>
      <w:r w:rsidR="00A54C61" w:rsidRPr="00A54C61">
        <w:t>nterrelations</w:t>
      </w:r>
      <w:r w:rsidR="00A54C61">
        <w:t xml:space="preserve"> and make the prediction better</w:t>
      </w:r>
      <w:r w:rsidR="00747E2B">
        <w:t>.</w:t>
      </w:r>
    </w:p>
    <w:p w14:paraId="0F3B9997" w14:textId="7C7FF4A4" w:rsidR="00FA0C39" w:rsidRDefault="00FA0C39" w:rsidP="00FA0C39">
      <w:pPr>
        <w:pStyle w:val="Para"/>
        <w:spacing w:line="276" w:lineRule="auto"/>
      </w:pPr>
    </w:p>
    <w:p w14:paraId="4771CB02" w14:textId="320FB222" w:rsidR="007F266E" w:rsidRPr="002A4AB5" w:rsidRDefault="00FA0C39" w:rsidP="007F266E">
      <w:pPr>
        <w:pStyle w:val="Para"/>
        <w:numPr>
          <w:ilvl w:val="0"/>
          <w:numId w:val="35"/>
        </w:numPr>
        <w:spacing w:line="276" w:lineRule="auto"/>
        <w:rPr>
          <w:b/>
        </w:rPr>
      </w:pPr>
      <w:r w:rsidRPr="002A4AB5">
        <w:rPr>
          <w:b/>
        </w:rPr>
        <w:t>D</w:t>
      </w:r>
      <w:r w:rsidR="002A4AB5">
        <w:rPr>
          <w:b/>
        </w:rPr>
        <w:t>ata Analysis and Prediction</w:t>
      </w:r>
    </w:p>
    <w:p w14:paraId="66CF3E01" w14:textId="77777777" w:rsidR="007F266E" w:rsidRDefault="007F266E" w:rsidP="007F266E">
      <w:pPr>
        <w:pStyle w:val="Para"/>
        <w:spacing w:line="276" w:lineRule="auto"/>
        <w:ind w:left="720"/>
      </w:pPr>
    </w:p>
    <w:p w14:paraId="53D94006" w14:textId="22C34483" w:rsidR="00FA0C39" w:rsidRDefault="007F266E" w:rsidP="007F266E">
      <w:pPr>
        <w:pStyle w:val="Para"/>
        <w:spacing w:line="276" w:lineRule="auto"/>
        <w:ind w:left="720"/>
      </w:pPr>
      <w:r>
        <w:t>After the data was</w:t>
      </w:r>
      <w:r w:rsidR="00FA0C39">
        <w:t xml:space="preserve"> cleaned and organized efficiently</w:t>
      </w:r>
      <w:r>
        <w:t xml:space="preserve"> and too our liking</w:t>
      </w:r>
      <w:r w:rsidR="00FA0C39">
        <w:t>, we analyze</w:t>
      </w:r>
      <w:r w:rsidR="0014033E">
        <w:t>d</w:t>
      </w:r>
      <w:r w:rsidR="00FA0C39">
        <w:t xml:space="preserve"> it </w:t>
      </w:r>
      <w:r>
        <w:t xml:space="preserve">in order to discover </w:t>
      </w:r>
      <w:r w:rsidR="00FA0C39">
        <w:t>distinguishing patterns</w:t>
      </w:r>
      <w:r>
        <w:t xml:space="preserve"> and/or trends in the data</w:t>
      </w:r>
      <w:r w:rsidR="00FA0C39">
        <w:t xml:space="preserve">. As proven to be effective in the surveyed literature, our prediction model </w:t>
      </w:r>
      <w:r w:rsidR="0014033E">
        <w:t>was based on three regression model</w:t>
      </w:r>
      <w:r>
        <w:t>s</w:t>
      </w:r>
      <w:r w:rsidR="0014033E">
        <w:t xml:space="preserve"> and had some</w:t>
      </w:r>
      <w:r>
        <w:t xml:space="preserve"> moderate</w:t>
      </w:r>
      <w:r w:rsidR="0014033E">
        <w:t xml:space="preserve"> success in predicting the revenue. </w:t>
      </w:r>
    </w:p>
    <w:p w14:paraId="378A871A" w14:textId="77777777" w:rsidR="007F266E" w:rsidRPr="007B5C5C" w:rsidRDefault="007F266E" w:rsidP="007F266E">
      <w:pPr>
        <w:pStyle w:val="Para"/>
        <w:spacing w:line="276" w:lineRule="auto"/>
        <w:ind w:left="720"/>
      </w:pPr>
    </w:p>
    <w:p w14:paraId="3C10B34A" w14:textId="06C54665" w:rsidR="00FC48F1" w:rsidRDefault="007F266E" w:rsidP="002A4AB5">
      <w:pPr>
        <w:pStyle w:val="Head2"/>
        <w:numPr>
          <w:ilvl w:val="0"/>
          <w:numId w:val="0"/>
        </w:numPr>
        <w:ind w:left="720" w:hanging="360"/>
        <w:rPr>
          <w:rStyle w:val="Label"/>
        </w:rPr>
      </w:pPr>
      <w:r>
        <w:rPr>
          <w:rStyle w:val="Label"/>
        </w:rPr>
        <w:t>DATASETS</w:t>
      </w:r>
    </w:p>
    <w:p w14:paraId="5D9D8AE6" w14:textId="7A7D891D" w:rsidR="00697358" w:rsidRDefault="00697358" w:rsidP="007F266E">
      <w:pPr>
        <w:pStyle w:val="Head2"/>
        <w:rPr>
          <w:rStyle w:val="Label"/>
        </w:rPr>
      </w:pPr>
      <w:r w:rsidRPr="00697358">
        <w:rPr>
          <w:rStyle w:val="Label"/>
        </w:rPr>
        <w:t>Box</w:t>
      </w:r>
      <w:r w:rsidR="005D61D5">
        <w:rPr>
          <w:rStyle w:val="Label"/>
        </w:rPr>
        <w:t xml:space="preserve"> O</w:t>
      </w:r>
      <w:r w:rsidRPr="00697358">
        <w:rPr>
          <w:rStyle w:val="Label"/>
        </w:rPr>
        <w:t>ffice</w:t>
      </w:r>
      <w:r w:rsidR="005D61D5">
        <w:rPr>
          <w:rStyle w:val="Label"/>
        </w:rPr>
        <w:t xml:space="preserve"> M</w:t>
      </w:r>
      <w:r w:rsidRPr="00697358">
        <w:rPr>
          <w:rStyle w:val="Label"/>
        </w:rPr>
        <w:t xml:space="preserve">ojo </w:t>
      </w:r>
      <w:proofErr w:type="spellStart"/>
      <w:r w:rsidRPr="00697358">
        <w:rPr>
          <w:rStyle w:val="Label"/>
        </w:rPr>
        <w:t>Alltime</w:t>
      </w:r>
      <w:proofErr w:type="spellEnd"/>
      <w:r w:rsidRPr="00697358">
        <w:rPr>
          <w:rStyle w:val="Label"/>
        </w:rPr>
        <w:t xml:space="preserve"> Domestic Data </w:t>
      </w:r>
    </w:p>
    <w:p w14:paraId="43FD5CE7" w14:textId="236AAB54" w:rsidR="00697358" w:rsidRPr="00697358" w:rsidRDefault="00697358" w:rsidP="002A4AB5">
      <w:pPr>
        <w:pStyle w:val="Head2"/>
        <w:numPr>
          <w:ilvl w:val="0"/>
          <w:numId w:val="0"/>
        </w:numPr>
        <w:ind w:left="720"/>
        <w:rPr>
          <w:rStyle w:val="Label"/>
          <w:b w:val="0"/>
          <w:bCs w:val="0"/>
        </w:rPr>
      </w:pPr>
      <w:r w:rsidRPr="00697358">
        <w:rPr>
          <w:rStyle w:val="Label"/>
          <w:b w:val="0"/>
        </w:rPr>
        <w:t>The data contains</w:t>
      </w:r>
      <w:r w:rsidR="00CB7A1B">
        <w:rPr>
          <w:rStyle w:val="Label"/>
          <w:b w:val="0"/>
        </w:rPr>
        <w:t xml:space="preserve"> 16223 unique values of</w:t>
      </w:r>
      <w:r w:rsidRPr="00697358">
        <w:rPr>
          <w:rStyle w:val="Label"/>
          <w:b w:val="0"/>
        </w:rPr>
        <w:t xml:space="preserve"> the lifetime gross</w:t>
      </w:r>
      <w:r>
        <w:rPr>
          <w:rStyle w:val="Label"/>
          <w:b w:val="0"/>
        </w:rPr>
        <w:t>, ranking</w:t>
      </w:r>
      <w:r w:rsidR="00CB7A1B">
        <w:rPr>
          <w:rStyle w:val="Label"/>
          <w:b w:val="0"/>
        </w:rPr>
        <w:t>, title, studio</w:t>
      </w:r>
      <w:r>
        <w:rPr>
          <w:rStyle w:val="Label"/>
          <w:b w:val="0"/>
        </w:rPr>
        <w:t xml:space="preserve"> and production year of Hollywood movies. They were scrapped from </w:t>
      </w:r>
      <w:proofErr w:type="spellStart"/>
      <w:r>
        <w:rPr>
          <w:rStyle w:val="Label"/>
          <w:b w:val="0"/>
        </w:rPr>
        <w:t>BoxofficeMojo’s</w:t>
      </w:r>
      <w:proofErr w:type="spellEnd"/>
      <w:r>
        <w:rPr>
          <w:rStyle w:val="Label"/>
          <w:b w:val="0"/>
        </w:rPr>
        <w:t xml:space="preserve"> listing</w:t>
      </w:r>
      <w:r w:rsidR="00CB7A1B">
        <w:rPr>
          <w:rStyle w:val="Label"/>
          <w:b w:val="0"/>
        </w:rPr>
        <w:t xml:space="preserve"> and based on domestic gross.</w:t>
      </w:r>
    </w:p>
    <w:p w14:paraId="45DB199F" w14:textId="09F1D500" w:rsidR="00697358" w:rsidRPr="00697358" w:rsidRDefault="009439AE" w:rsidP="002A4AB5">
      <w:pPr>
        <w:pStyle w:val="Head2"/>
        <w:numPr>
          <w:ilvl w:val="0"/>
          <w:numId w:val="0"/>
        </w:numPr>
        <w:ind w:left="720"/>
      </w:pPr>
      <w:hyperlink r:id="rId14" w:history="1">
        <w:r w:rsidR="00697358" w:rsidRPr="00697358">
          <w:rPr>
            <w:rStyle w:val="Hyperlink"/>
            <w:b w:val="0"/>
          </w:rPr>
          <w:t>https://www.kaggle.com/eliasdabbas/boxofficemojo-alltime-domestic-data/version/3</w:t>
        </w:r>
      </w:hyperlink>
    </w:p>
    <w:p w14:paraId="3EF59F92" w14:textId="5A281422" w:rsidR="00697358" w:rsidRDefault="00C37C86" w:rsidP="007F266E">
      <w:pPr>
        <w:pStyle w:val="Head2"/>
      </w:pPr>
      <w:r>
        <w:t>The Movies Dataset</w:t>
      </w:r>
    </w:p>
    <w:p w14:paraId="74ABD68B" w14:textId="079EC043" w:rsidR="00CB7A1B" w:rsidRPr="002A4AB5" w:rsidRDefault="00C37C86" w:rsidP="002A4AB5">
      <w:pPr>
        <w:pStyle w:val="Head2"/>
        <w:numPr>
          <w:ilvl w:val="0"/>
          <w:numId w:val="0"/>
        </w:numPr>
        <w:ind w:left="720"/>
        <w:rPr>
          <w:b w:val="0"/>
        </w:rPr>
      </w:pPr>
      <w:r w:rsidRPr="002A4AB5">
        <w:rPr>
          <w:b w:val="0"/>
        </w:rPr>
        <w:t xml:space="preserve">This dataset contains files containing metadata for all 45,000 movies listed in the Full </w:t>
      </w:r>
      <w:proofErr w:type="spellStart"/>
      <w:r w:rsidRPr="002A4AB5">
        <w:rPr>
          <w:b w:val="0"/>
        </w:rPr>
        <w:t>MovieLens</w:t>
      </w:r>
      <w:proofErr w:type="spellEnd"/>
      <w:r w:rsidRPr="002A4AB5">
        <w:rPr>
          <w:b w:val="0"/>
        </w:rPr>
        <w:t xml:space="preserve"> Dataset. The dataset consists of movies released on or before July 2017. </w:t>
      </w:r>
      <w:r w:rsidRPr="002A4AB5">
        <w:rPr>
          <w:b w:val="0"/>
        </w:rPr>
        <w:lastRenderedPageBreak/>
        <w:t>Data points include cast, crew, plot keywords, budget, revenue, posters, release dates, languages, production companies, countries, TMDB vote counts and vote averages</w:t>
      </w:r>
      <w:r w:rsidR="004B3D6B" w:rsidRPr="002A4AB5">
        <w:rPr>
          <w:b w:val="0"/>
        </w:rPr>
        <w:t>. This dataset also has files containing 26 million ratings from 270,000 users for all 45,000 movies. Ratings</w:t>
      </w:r>
      <w:r w:rsidR="004B3D6B" w:rsidRPr="00CD1936">
        <w:t xml:space="preserve"> </w:t>
      </w:r>
      <w:r w:rsidR="004B3D6B" w:rsidRPr="002A4AB5">
        <w:rPr>
          <w:b w:val="0"/>
        </w:rPr>
        <w:t xml:space="preserve">are on a scale of 1-5 and have been obtained from the official </w:t>
      </w:r>
      <w:proofErr w:type="spellStart"/>
      <w:r w:rsidR="004B3D6B" w:rsidRPr="002A4AB5">
        <w:rPr>
          <w:b w:val="0"/>
        </w:rPr>
        <w:t>GroupLens</w:t>
      </w:r>
      <w:proofErr w:type="spellEnd"/>
      <w:r w:rsidR="004B3D6B" w:rsidRPr="002A4AB5">
        <w:rPr>
          <w:b w:val="0"/>
        </w:rPr>
        <w:t xml:space="preserve"> website.</w:t>
      </w:r>
    </w:p>
    <w:p w14:paraId="704280F6" w14:textId="29094917" w:rsidR="004B3D6B" w:rsidRDefault="009439AE" w:rsidP="002A4AB5">
      <w:pPr>
        <w:pStyle w:val="Head2"/>
        <w:numPr>
          <w:ilvl w:val="0"/>
          <w:numId w:val="0"/>
        </w:numPr>
        <w:ind w:left="720"/>
      </w:pPr>
      <w:hyperlink r:id="rId15" w:history="1">
        <w:r w:rsidR="004B3D6B" w:rsidRPr="008E6875">
          <w:rPr>
            <w:rStyle w:val="Hyperlink"/>
            <w:b w:val="0"/>
          </w:rPr>
          <w:t>https://www.kaggle.com/rounakbanik/the-movies-dataset/downloads/the-movies-dataset.zip/7</w:t>
        </w:r>
      </w:hyperlink>
    </w:p>
    <w:p w14:paraId="03D591E9" w14:textId="5A36BC50" w:rsidR="004B3D6B" w:rsidRDefault="004B3D6B" w:rsidP="007F266E">
      <w:pPr>
        <w:pStyle w:val="Head2"/>
      </w:pPr>
      <w:proofErr w:type="spellStart"/>
      <w:r w:rsidRPr="004B3D6B">
        <w:t>MovieLens</w:t>
      </w:r>
      <w:proofErr w:type="spellEnd"/>
      <w:r w:rsidRPr="004B3D6B">
        <w:t xml:space="preserve"> Dataset</w:t>
      </w:r>
    </w:p>
    <w:p w14:paraId="00E32F1E" w14:textId="60E8F3C3" w:rsidR="004B3D6B" w:rsidRPr="002A4AB5" w:rsidRDefault="004B3D6B" w:rsidP="002A4AB5">
      <w:pPr>
        <w:pStyle w:val="Head2"/>
        <w:numPr>
          <w:ilvl w:val="0"/>
          <w:numId w:val="0"/>
        </w:numPr>
        <w:ind w:left="720"/>
        <w:rPr>
          <w:b w:val="0"/>
        </w:rPr>
      </w:pPr>
      <w:r w:rsidRPr="002A4AB5">
        <w:rPr>
          <w:b w:val="0"/>
        </w:rPr>
        <w:t xml:space="preserve">This dataset contains six files: genome-scores.csv, genome-tags.csv, links.csv, movies.csv, ratings.csv and tags.csv and describes 5-star rating and free-text tagging activity from </w:t>
      </w:r>
      <w:proofErr w:type="spellStart"/>
      <w:r w:rsidRPr="002A4AB5">
        <w:rPr>
          <w:b w:val="0"/>
        </w:rPr>
        <w:t>MovieLens</w:t>
      </w:r>
      <w:proofErr w:type="spellEnd"/>
      <w:r w:rsidRPr="002A4AB5">
        <w:rPr>
          <w:b w:val="0"/>
        </w:rPr>
        <w:t>, a movie recommendation service. It contains 20000263 ratings and 465564 tag applications across 27278 movies. These datasets were created by 138493 users between January 09, 1995 and March 31, 2015 and was generated on October 17, 2016. Users were selected at random for inclusion. All selected users had rated at least 20 movies. No demographic information is included. Each user is represented by an id, and no other information is provided.</w:t>
      </w:r>
    </w:p>
    <w:p w14:paraId="4C4530C8" w14:textId="1A807D4F" w:rsidR="004B3D6B" w:rsidRDefault="009439AE" w:rsidP="002A4AB5">
      <w:pPr>
        <w:pStyle w:val="Head2"/>
        <w:numPr>
          <w:ilvl w:val="0"/>
          <w:numId w:val="0"/>
        </w:numPr>
        <w:ind w:left="720"/>
        <w:rPr>
          <w:rStyle w:val="Hyperlink"/>
          <w:b w:val="0"/>
          <w:bCs w:val="0"/>
        </w:rPr>
      </w:pPr>
      <w:hyperlink r:id="rId16" w:history="1">
        <w:r w:rsidR="004B3D6B" w:rsidRPr="008E6875">
          <w:rPr>
            <w:rStyle w:val="Hyperlink"/>
            <w:b w:val="0"/>
          </w:rPr>
          <w:t>https://grouplens.org/datasets/movielens/20m/</w:t>
        </w:r>
      </w:hyperlink>
    </w:p>
    <w:p w14:paraId="382809E4" w14:textId="77777777" w:rsidR="007F266E" w:rsidRDefault="007F266E" w:rsidP="002A4AB5">
      <w:pPr>
        <w:pStyle w:val="Head2"/>
        <w:numPr>
          <w:ilvl w:val="0"/>
          <w:numId w:val="0"/>
        </w:numPr>
        <w:ind w:left="720"/>
      </w:pPr>
    </w:p>
    <w:p w14:paraId="3D533478" w14:textId="1AA01493" w:rsidR="00FC48F1" w:rsidRDefault="0014033E" w:rsidP="002A4AB5">
      <w:pPr>
        <w:pStyle w:val="Head2"/>
        <w:numPr>
          <w:ilvl w:val="0"/>
          <w:numId w:val="0"/>
        </w:numPr>
        <w:ind w:left="720" w:hanging="360"/>
        <w:rPr>
          <w:rStyle w:val="Label"/>
        </w:rPr>
      </w:pPr>
      <w:r>
        <w:rPr>
          <w:rStyle w:val="Label"/>
        </w:rPr>
        <w:t>MAIN TECHNIQUES APPLIED</w:t>
      </w:r>
    </w:p>
    <w:p w14:paraId="51AAC505" w14:textId="2032CDA3" w:rsidR="007F266E" w:rsidRDefault="007F266E" w:rsidP="007F266E">
      <w:pPr>
        <w:pStyle w:val="Head2"/>
        <w:rPr>
          <w:rStyle w:val="Label"/>
          <w:b w:val="0"/>
          <w:bCs w:val="0"/>
        </w:rPr>
      </w:pPr>
      <w:r>
        <w:rPr>
          <w:rStyle w:val="Label"/>
          <w:b w:val="0"/>
          <w:bCs w:val="0"/>
        </w:rPr>
        <w:t>Overall, the techniques that we used throughout the project included:</w:t>
      </w:r>
    </w:p>
    <w:p w14:paraId="0A421762" w14:textId="103E5472" w:rsidR="00A54C61" w:rsidRDefault="00A54C61" w:rsidP="007F266E">
      <w:pPr>
        <w:pStyle w:val="Head2"/>
        <w:numPr>
          <w:ilvl w:val="0"/>
          <w:numId w:val="36"/>
        </w:numPr>
        <w:rPr>
          <w:rStyle w:val="Label"/>
          <w:b w:val="0"/>
          <w:bCs w:val="0"/>
        </w:rPr>
      </w:pPr>
      <w:r w:rsidRPr="007F266E">
        <w:rPr>
          <w:rStyle w:val="Label"/>
          <w:b w:val="0"/>
        </w:rPr>
        <w:t>Data cleaning to make a new, better dataset for analysis.</w:t>
      </w:r>
    </w:p>
    <w:p w14:paraId="423A56A1" w14:textId="7310416C" w:rsidR="00A54C61" w:rsidRDefault="00A54C61" w:rsidP="007F266E">
      <w:pPr>
        <w:pStyle w:val="Head2"/>
        <w:numPr>
          <w:ilvl w:val="0"/>
          <w:numId w:val="36"/>
        </w:numPr>
        <w:rPr>
          <w:rStyle w:val="Label"/>
          <w:b w:val="0"/>
          <w:bCs w:val="0"/>
        </w:rPr>
      </w:pPr>
      <w:r w:rsidRPr="007F266E">
        <w:rPr>
          <w:rStyle w:val="Label"/>
          <w:b w:val="0"/>
        </w:rPr>
        <w:lastRenderedPageBreak/>
        <w:t>Data processing to remove unwanted attributes</w:t>
      </w:r>
      <w:r w:rsidR="007F266E" w:rsidRPr="007F266E">
        <w:rPr>
          <w:rStyle w:val="Label"/>
          <w:b w:val="0"/>
        </w:rPr>
        <w:t>, missing data values, and duplicates</w:t>
      </w:r>
      <w:r w:rsidRPr="007F266E">
        <w:rPr>
          <w:rStyle w:val="Label"/>
          <w:b w:val="0"/>
        </w:rPr>
        <w:t>.</w:t>
      </w:r>
    </w:p>
    <w:p w14:paraId="6848A0B1" w14:textId="02FAFEFB" w:rsidR="00E5778F" w:rsidRDefault="00E5778F" w:rsidP="007F266E">
      <w:pPr>
        <w:pStyle w:val="Head2"/>
        <w:numPr>
          <w:ilvl w:val="0"/>
          <w:numId w:val="36"/>
        </w:numPr>
        <w:rPr>
          <w:rStyle w:val="Label"/>
          <w:b w:val="0"/>
          <w:bCs w:val="0"/>
        </w:rPr>
      </w:pPr>
      <w:r w:rsidRPr="007F266E">
        <w:rPr>
          <w:rStyle w:val="Label"/>
          <w:b w:val="0"/>
        </w:rPr>
        <w:t xml:space="preserve">Mapping of budget to vote count, which </w:t>
      </w:r>
      <w:r w:rsidR="007F266E">
        <w:rPr>
          <w:rStyle w:val="Label"/>
          <w:b w:val="0"/>
          <w:bCs w:val="0"/>
        </w:rPr>
        <w:t>were the</w:t>
      </w:r>
      <w:r w:rsidRPr="007F266E">
        <w:rPr>
          <w:rStyle w:val="Label"/>
          <w:b w:val="0"/>
        </w:rPr>
        <w:t xml:space="preserve"> two most</w:t>
      </w:r>
      <w:r w:rsidR="007F266E">
        <w:rPr>
          <w:rStyle w:val="Label"/>
          <w:b w:val="0"/>
          <w:bCs w:val="0"/>
        </w:rPr>
        <w:t xml:space="preserve"> strongly</w:t>
      </w:r>
      <w:r w:rsidRPr="007F266E">
        <w:rPr>
          <w:rStyle w:val="Label"/>
          <w:b w:val="0"/>
        </w:rPr>
        <w:t xml:space="preserve"> correlated attributes.</w:t>
      </w:r>
    </w:p>
    <w:p w14:paraId="521D9248" w14:textId="5281680E" w:rsidR="002963E2" w:rsidRDefault="00A54C61" w:rsidP="007F266E">
      <w:pPr>
        <w:pStyle w:val="Head2"/>
        <w:numPr>
          <w:ilvl w:val="0"/>
          <w:numId w:val="36"/>
        </w:numPr>
        <w:rPr>
          <w:rStyle w:val="Label"/>
          <w:b w:val="0"/>
          <w:bCs w:val="0"/>
        </w:rPr>
      </w:pPr>
      <w:r w:rsidRPr="007F266E">
        <w:rPr>
          <w:rStyle w:val="Label"/>
          <w:b w:val="0"/>
        </w:rPr>
        <w:t>T</w:t>
      </w:r>
      <w:r w:rsidR="002963E2" w:rsidRPr="007F266E">
        <w:rPr>
          <w:rStyle w:val="Label"/>
          <w:b w:val="0"/>
        </w:rPr>
        <w:t>raining set and testing data set for analys</w:t>
      </w:r>
      <w:r w:rsidRPr="007F266E">
        <w:rPr>
          <w:rStyle w:val="Label"/>
          <w:b w:val="0"/>
        </w:rPr>
        <w:t>is</w:t>
      </w:r>
      <w:r w:rsidR="002963E2" w:rsidRPr="007F266E">
        <w:rPr>
          <w:rStyle w:val="Label"/>
          <w:b w:val="0"/>
        </w:rPr>
        <w:t>. This allow</w:t>
      </w:r>
      <w:r w:rsidR="007F266E">
        <w:rPr>
          <w:rStyle w:val="Label"/>
          <w:b w:val="0"/>
          <w:bCs w:val="0"/>
        </w:rPr>
        <w:t>ed</w:t>
      </w:r>
      <w:r w:rsidR="002963E2" w:rsidRPr="007F266E">
        <w:rPr>
          <w:rStyle w:val="Label"/>
          <w:b w:val="0"/>
        </w:rPr>
        <w:t xml:space="preserve"> us to determine our models’ accuracies</w:t>
      </w:r>
      <w:r w:rsidR="007F266E">
        <w:rPr>
          <w:rStyle w:val="Label"/>
          <w:b w:val="0"/>
          <w:bCs w:val="0"/>
        </w:rPr>
        <w:t xml:space="preserve"> and inaccuracies</w:t>
      </w:r>
      <w:r w:rsidR="002963E2" w:rsidRPr="007F266E">
        <w:rPr>
          <w:rStyle w:val="Label"/>
          <w:b w:val="0"/>
        </w:rPr>
        <w:t>.</w:t>
      </w:r>
    </w:p>
    <w:p w14:paraId="0FFE8C0E" w14:textId="498FB466" w:rsidR="00A54C61" w:rsidRPr="007F266E" w:rsidRDefault="00A54C61" w:rsidP="007F266E">
      <w:pPr>
        <w:pStyle w:val="Head2"/>
        <w:numPr>
          <w:ilvl w:val="0"/>
          <w:numId w:val="36"/>
        </w:numPr>
        <w:rPr>
          <w:rStyle w:val="Label"/>
          <w:b w:val="0"/>
        </w:rPr>
      </w:pPr>
      <w:r w:rsidRPr="007F266E">
        <w:rPr>
          <w:rStyle w:val="Label"/>
          <w:b w:val="0"/>
        </w:rPr>
        <w:t xml:space="preserve">Different factors were evaluated to see their contributions on movie revenue </w:t>
      </w:r>
      <w:r w:rsidR="007F266E">
        <w:rPr>
          <w:rStyle w:val="Label"/>
          <w:b w:val="0"/>
          <w:bCs w:val="0"/>
        </w:rPr>
        <w:t>at the box office</w:t>
      </w:r>
    </w:p>
    <w:p w14:paraId="078EB595" w14:textId="3DCD1837" w:rsidR="00FA0C39" w:rsidRDefault="007F266E" w:rsidP="007F266E">
      <w:pPr>
        <w:pStyle w:val="Head2"/>
        <w:rPr>
          <w:rStyle w:val="Label"/>
          <w:b w:val="0"/>
          <w:bCs w:val="0"/>
        </w:rPr>
      </w:pPr>
      <w:r>
        <w:rPr>
          <w:rStyle w:val="Label"/>
          <w:b w:val="0"/>
          <w:bCs w:val="0"/>
        </w:rPr>
        <w:t>Additionally, m</w:t>
      </w:r>
      <w:r w:rsidR="00FA0C39" w:rsidRPr="00FA0C39">
        <w:rPr>
          <w:rStyle w:val="Label"/>
          <w:b w:val="0"/>
        </w:rPr>
        <w:t>ost of the attributes that we use</w:t>
      </w:r>
      <w:r w:rsidR="00A54C61">
        <w:rPr>
          <w:rStyle w:val="Label"/>
          <w:b w:val="0"/>
        </w:rPr>
        <w:t>d</w:t>
      </w:r>
      <w:r w:rsidR="00FA0C39" w:rsidRPr="00FA0C39">
        <w:rPr>
          <w:rStyle w:val="Label"/>
          <w:b w:val="0"/>
        </w:rPr>
        <w:t xml:space="preserve"> in the project </w:t>
      </w:r>
      <w:r>
        <w:rPr>
          <w:rStyle w:val="Label"/>
          <w:b w:val="0"/>
          <w:bCs w:val="0"/>
        </w:rPr>
        <w:t>were</w:t>
      </w:r>
      <w:r w:rsidR="00FA0C39" w:rsidRPr="00FA0C39">
        <w:rPr>
          <w:rStyle w:val="Label"/>
          <w:b w:val="0"/>
        </w:rPr>
        <w:t xml:space="preserve"> adopted from previous studies</w:t>
      </w:r>
      <w:r w:rsidR="00FA0C39">
        <w:rPr>
          <w:rStyle w:val="Label"/>
          <w:b w:val="0"/>
        </w:rPr>
        <w:t xml:space="preserve"> </w:t>
      </w:r>
      <w:r w:rsidR="00FA0C39" w:rsidRPr="00FA0C39">
        <w:rPr>
          <w:rStyle w:val="Label"/>
          <w:b w:val="0"/>
        </w:rPr>
        <w:t xml:space="preserve">that have found especially useful and relevant. </w:t>
      </w:r>
      <w:r w:rsidR="00A54C61">
        <w:rPr>
          <w:rStyle w:val="Label"/>
          <w:b w:val="0"/>
        </w:rPr>
        <w:t>W</w:t>
      </w:r>
      <w:r w:rsidR="00FA0C39" w:rsidRPr="00FA0C39">
        <w:rPr>
          <w:rStyle w:val="Label"/>
          <w:b w:val="0"/>
        </w:rPr>
        <w:t>e consider</w:t>
      </w:r>
      <w:r w:rsidR="00A54C61">
        <w:rPr>
          <w:rStyle w:val="Label"/>
          <w:b w:val="0"/>
        </w:rPr>
        <w:t>ed</w:t>
      </w:r>
      <w:r w:rsidR="00FA0C39" w:rsidRPr="00FA0C39">
        <w:rPr>
          <w:rStyle w:val="Label"/>
          <w:b w:val="0"/>
        </w:rPr>
        <w:t xml:space="preserve"> not only the</w:t>
      </w:r>
      <w:r w:rsidR="00FA0C39">
        <w:rPr>
          <w:rStyle w:val="Label"/>
          <w:b w:val="0"/>
        </w:rPr>
        <w:t xml:space="preserve"> </w:t>
      </w:r>
      <w:r w:rsidR="00FA0C39" w:rsidRPr="00FA0C39">
        <w:rPr>
          <w:rStyle w:val="Label"/>
          <w:b w:val="0"/>
        </w:rPr>
        <w:t>most relevant studies with a higher success rate (</w:t>
      </w:r>
      <w:r w:rsidR="00A54C61">
        <w:rPr>
          <w:rStyle w:val="Label"/>
          <w:b w:val="0"/>
        </w:rPr>
        <w:t>popularity</w:t>
      </w:r>
      <w:r w:rsidR="00FA0C39" w:rsidRPr="00FA0C39">
        <w:rPr>
          <w:rStyle w:val="Label"/>
          <w:b w:val="0"/>
        </w:rPr>
        <w:t>, actor, director, budget,</w:t>
      </w:r>
      <w:r w:rsidR="00FA0C39">
        <w:rPr>
          <w:rStyle w:val="Label"/>
          <w:b w:val="0"/>
        </w:rPr>
        <w:t xml:space="preserve"> </w:t>
      </w:r>
      <w:r w:rsidR="00FA0C39" w:rsidRPr="00FA0C39">
        <w:rPr>
          <w:rStyle w:val="Label"/>
          <w:b w:val="0"/>
        </w:rPr>
        <w:t>nominations, genre), but also other attributes that are not as commonly considered</w:t>
      </w:r>
      <w:r w:rsidR="00FA0C39">
        <w:rPr>
          <w:rStyle w:val="Label"/>
          <w:b w:val="0"/>
        </w:rPr>
        <w:t xml:space="preserve"> </w:t>
      </w:r>
      <w:r w:rsidR="00FA0C39" w:rsidRPr="00FA0C39">
        <w:rPr>
          <w:rStyle w:val="Label"/>
          <w:b w:val="0"/>
        </w:rPr>
        <w:t>(</w:t>
      </w:r>
      <w:r w:rsidR="00A54C61">
        <w:rPr>
          <w:rStyle w:val="Label"/>
          <w:b w:val="0"/>
        </w:rPr>
        <w:t>vote average</w:t>
      </w:r>
      <w:r w:rsidR="00FA0C39" w:rsidRPr="00FA0C39">
        <w:rPr>
          <w:rStyle w:val="Label"/>
          <w:b w:val="0"/>
        </w:rPr>
        <w:t xml:space="preserve">, </w:t>
      </w:r>
      <w:r w:rsidR="00A54C61">
        <w:rPr>
          <w:rStyle w:val="Label"/>
          <w:b w:val="0"/>
        </w:rPr>
        <w:t>runtime</w:t>
      </w:r>
      <w:r w:rsidR="00FA0C39" w:rsidRPr="00FA0C39">
        <w:rPr>
          <w:rStyle w:val="Label"/>
          <w:b w:val="0"/>
        </w:rPr>
        <w:t xml:space="preserve">, </w:t>
      </w:r>
      <w:r w:rsidR="00A54C61">
        <w:rPr>
          <w:rStyle w:val="Label"/>
          <w:b w:val="0"/>
        </w:rPr>
        <w:t>spoken language</w:t>
      </w:r>
      <w:r w:rsidR="00FA0C39" w:rsidRPr="00FA0C39">
        <w:rPr>
          <w:rStyle w:val="Label"/>
          <w:b w:val="0"/>
        </w:rPr>
        <w:t xml:space="preserve">). Some of the attributes that we </w:t>
      </w:r>
      <w:r>
        <w:rPr>
          <w:rStyle w:val="Label"/>
          <w:b w:val="0"/>
          <w:bCs w:val="0"/>
        </w:rPr>
        <w:t>had</w:t>
      </w:r>
      <w:r w:rsidR="00FA0C39" w:rsidRPr="00FA0C39">
        <w:rPr>
          <w:rStyle w:val="Label"/>
          <w:b w:val="0"/>
        </w:rPr>
        <w:t xml:space="preserve"> found to be</w:t>
      </w:r>
      <w:r w:rsidR="00FA0C39">
        <w:rPr>
          <w:rStyle w:val="Label"/>
          <w:b w:val="0"/>
        </w:rPr>
        <w:t xml:space="preserve"> </w:t>
      </w:r>
      <w:r w:rsidR="00FA0C39" w:rsidRPr="00FA0C39">
        <w:rPr>
          <w:rStyle w:val="Label"/>
          <w:b w:val="0"/>
        </w:rPr>
        <w:t>used across all studies include</w:t>
      </w:r>
      <w:r>
        <w:rPr>
          <w:rStyle w:val="Label"/>
          <w:b w:val="0"/>
          <w:bCs w:val="0"/>
        </w:rPr>
        <w:t>d</w:t>
      </w:r>
      <w:r w:rsidR="00FA0C39" w:rsidRPr="00FA0C39">
        <w:rPr>
          <w:rStyle w:val="Label"/>
          <w:b w:val="0"/>
        </w:rPr>
        <w:t>:</w:t>
      </w:r>
    </w:p>
    <w:p w14:paraId="0A03BEC1" w14:textId="77777777" w:rsidR="007F266E" w:rsidRPr="007F266E" w:rsidRDefault="00FA0C39" w:rsidP="007F266E">
      <w:pPr>
        <w:pStyle w:val="Head2"/>
        <w:rPr>
          <w:rStyle w:val="Label"/>
          <w:bCs w:val="0"/>
        </w:rPr>
      </w:pPr>
      <w:r w:rsidRPr="007F266E">
        <w:rPr>
          <w:rStyle w:val="Label"/>
        </w:rPr>
        <w:t>Budget</w:t>
      </w:r>
    </w:p>
    <w:p w14:paraId="6480DB3F" w14:textId="4CB9A391" w:rsidR="00FA0C39" w:rsidRDefault="00FA0C39" w:rsidP="007F266E">
      <w:pPr>
        <w:pStyle w:val="Head2"/>
        <w:numPr>
          <w:ilvl w:val="0"/>
          <w:numId w:val="0"/>
        </w:numPr>
        <w:ind w:left="720"/>
        <w:rPr>
          <w:rStyle w:val="Label"/>
          <w:b w:val="0"/>
          <w:bCs w:val="0"/>
        </w:rPr>
      </w:pPr>
      <w:r w:rsidRPr="007F266E">
        <w:rPr>
          <w:rStyle w:val="Label"/>
          <w:b w:val="0"/>
        </w:rPr>
        <w:t>Previous studies have shown that the budget of a movie is strongly correlated with the predictability of its popularity and reception. However, while some argue that big budgets represent better quality and positive reviews from both the audience and movie critics, the studies have shown that a big budget does not ensure a high revenue. Despite this finding, this attribute prove</w:t>
      </w:r>
      <w:r w:rsidR="00A54C61" w:rsidRPr="007F266E">
        <w:rPr>
          <w:rStyle w:val="Label"/>
          <w:b w:val="0"/>
        </w:rPr>
        <w:t>d</w:t>
      </w:r>
      <w:r w:rsidRPr="007F266E">
        <w:rPr>
          <w:rStyle w:val="Label"/>
          <w:b w:val="0"/>
        </w:rPr>
        <w:t xml:space="preserve"> valuable in our analysis and design of the prediction model</w:t>
      </w:r>
      <w:r w:rsidR="005368B1" w:rsidRPr="007F266E">
        <w:rPr>
          <w:rStyle w:val="Label"/>
          <w:b w:val="0"/>
        </w:rPr>
        <w:t>.</w:t>
      </w:r>
    </w:p>
    <w:p w14:paraId="320430C1" w14:textId="4006BAA8" w:rsidR="005368B1" w:rsidRPr="007F266E" w:rsidRDefault="005368B1" w:rsidP="007F266E">
      <w:pPr>
        <w:pStyle w:val="Head2"/>
        <w:rPr>
          <w:rStyle w:val="Label"/>
          <w:bCs w:val="0"/>
        </w:rPr>
      </w:pPr>
      <w:r w:rsidRPr="007F266E">
        <w:rPr>
          <w:rStyle w:val="Label"/>
        </w:rPr>
        <w:t>Genre</w:t>
      </w:r>
    </w:p>
    <w:p w14:paraId="1053CB47" w14:textId="34BDD8A7" w:rsidR="007F266E" w:rsidRPr="002A4AB5" w:rsidRDefault="005368B1" w:rsidP="002A4AB5">
      <w:pPr>
        <w:pStyle w:val="Head2"/>
        <w:numPr>
          <w:ilvl w:val="0"/>
          <w:numId w:val="0"/>
        </w:numPr>
        <w:ind w:left="720"/>
        <w:rPr>
          <w:rStyle w:val="Label"/>
          <w:b w:val="0"/>
        </w:rPr>
      </w:pPr>
      <w:r w:rsidRPr="007F266E">
        <w:rPr>
          <w:rStyle w:val="Label"/>
          <w:b w:val="0"/>
        </w:rPr>
        <w:t xml:space="preserve">While many authors and critics state through their studies that action movies and thrillers are the most significant and popular among audiences, the evaluation of each genre and </w:t>
      </w:r>
      <w:r w:rsidRPr="007F266E">
        <w:rPr>
          <w:rStyle w:val="Label"/>
          <w:b w:val="0"/>
        </w:rPr>
        <w:lastRenderedPageBreak/>
        <w:t xml:space="preserve">its correlation to the film’s overall success </w:t>
      </w:r>
      <w:r w:rsidR="00A54C61" w:rsidRPr="007F266E">
        <w:rPr>
          <w:rStyle w:val="Label"/>
          <w:b w:val="0"/>
        </w:rPr>
        <w:t>can</w:t>
      </w:r>
      <w:r w:rsidRPr="007F266E">
        <w:rPr>
          <w:rStyle w:val="Label"/>
          <w:b w:val="0"/>
        </w:rPr>
        <w:t xml:space="preserve"> ultimately help weed out variables that are not relevant.</w:t>
      </w:r>
    </w:p>
    <w:p w14:paraId="6FBBA37C" w14:textId="77777777" w:rsidR="007F266E" w:rsidRPr="007F266E" w:rsidRDefault="005368B1" w:rsidP="007F266E">
      <w:pPr>
        <w:pStyle w:val="Head2"/>
        <w:rPr>
          <w:rStyle w:val="Label"/>
          <w:bCs w:val="0"/>
        </w:rPr>
      </w:pPr>
      <w:r w:rsidRPr="007F266E">
        <w:rPr>
          <w:rStyle w:val="Label"/>
        </w:rPr>
        <w:t>Premier Date</w:t>
      </w:r>
    </w:p>
    <w:p w14:paraId="25A8C8D0" w14:textId="0C7BD11F" w:rsidR="005368B1" w:rsidRDefault="005368B1" w:rsidP="007F266E">
      <w:pPr>
        <w:pStyle w:val="Head2"/>
        <w:numPr>
          <w:ilvl w:val="0"/>
          <w:numId w:val="0"/>
        </w:numPr>
        <w:ind w:left="720"/>
        <w:rPr>
          <w:rStyle w:val="Label"/>
          <w:b w:val="0"/>
        </w:rPr>
      </w:pPr>
      <w:r w:rsidRPr="007F266E">
        <w:rPr>
          <w:rStyle w:val="Label"/>
          <w:b w:val="0"/>
        </w:rPr>
        <w:t xml:space="preserve">The movies premiere date is a variable that influences box office revenue. This </w:t>
      </w:r>
      <w:r w:rsidR="00A54C61" w:rsidRPr="007F266E">
        <w:rPr>
          <w:rStyle w:val="Label"/>
          <w:b w:val="0"/>
        </w:rPr>
        <w:t>is</w:t>
      </w:r>
      <w:r w:rsidRPr="007F266E">
        <w:rPr>
          <w:rStyle w:val="Label"/>
          <w:b w:val="0"/>
        </w:rPr>
        <w:t xml:space="preserve"> due to the fact that movie attendance, overall, tends to increase significantly on holidays or festive seasons.</w:t>
      </w:r>
    </w:p>
    <w:p w14:paraId="658C3D33" w14:textId="77777777" w:rsidR="002A4AB5" w:rsidRDefault="002A4AB5" w:rsidP="007F266E">
      <w:pPr>
        <w:pStyle w:val="Head2"/>
        <w:numPr>
          <w:ilvl w:val="0"/>
          <w:numId w:val="0"/>
        </w:numPr>
        <w:ind w:left="720"/>
        <w:rPr>
          <w:rStyle w:val="Label"/>
          <w:b w:val="0"/>
        </w:rPr>
      </w:pPr>
    </w:p>
    <w:p w14:paraId="7E24C76B" w14:textId="4C3C413E" w:rsidR="00FC48F1" w:rsidRDefault="002A4AB5" w:rsidP="002A4AB5">
      <w:pPr>
        <w:pStyle w:val="Head2"/>
        <w:numPr>
          <w:ilvl w:val="0"/>
          <w:numId w:val="0"/>
        </w:numPr>
        <w:ind w:left="720" w:hanging="12"/>
        <w:rPr>
          <w:rStyle w:val="Label"/>
        </w:rPr>
      </w:pPr>
      <w:r>
        <w:rPr>
          <w:rStyle w:val="Label"/>
        </w:rPr>
        <w:t xml:space="preserve">OTHER </w:t>
      </w:r>
      <w:r w:rsidR="00FC48F1">
        <w:rPr>
          <w:rStyle w:val="Label"/>
        </w:rPr>
        <w:t>TOOLS</w:t>
      </w:r>
      <w:r>
        <w:rPr>
          <w:rStyle w:val="Label"/>
        </w:rPr>
        <w:t xml:space="preserve"> USED</w:t>
      </w:r>
    </w:p>
    <w:p w14:paraId="79AA1BCF" w14:textId="7DA295F5" w:rsidR="007F266E" w:rsidRPr="007F266E" w:rsidRDefault="007F266E" w:rsidP="002A4AB5">
      <w:pPr>
        <w:pStyle w:val="Head2"/>
        <w:numPr>
          <w:ilvl w:val="0"/>
          <w:numId w:val="0"/>
        </w:numPr>
        <w:ind w:left="720" w:hanging="12"/>
        <w:rPr>
          <w:rStyle w:val="Label"/>
          <w:b w:val="0"/>
        </w:rPr>
      </w:pPr>
      <w:r w:rsidRPr="007F266E">
        <w:rPr>
          <w:rStyle w:val="Label"/>
          <w:b w:val="0"/>
        </w:rPr>
        <w:t xml:space="preserve">The tools that we used throughout the project included: </w:t>
      </w:r>
    </w:p>
    <w:p w14:paraId="34E70B88" w14:textId="66871D5B" w:rsidR="007F266E" w:rsidRPr="00850F48" w:rsidRDefault="007F266E" w:rsidP="007F266E">
      <w:pPr>
        <w:pStyle w:val="Head2"/>
        <w:numPr>
          <w:ilvl w:val="1"/>
          <w:numId w:val="37"/>
        </w:numPr>
        <w:rPr>
          <w:rStyle w:val="Label"/>
          <w:b w:val="0"/>
          <w:bCs w:val="0"/>
        </w:rPr>
      </w:pPr>
      <w:proofErr w:type="spellStart"/>
      <w:r>
        <w:rPr>
          <w:rStyle w:val="Label"/>
          <w:b w:val="0"/>
        </w:rPr>
        <w:t>Jupyter</w:t>
      </w:r>
      <w:proofErr w:type="spellEnd"/>
      <w:r>
        <w:rPr>
          <w:rStyle w:val="Label"/>
          <w:b w:val="0"/>
        </w:rPr>
        <w:t xml:space="preserve"> Notebooks – used as the environment in which all of our code including data cleaning, data analysis, regression, and developing the predictive model </w:t>
      </w:r>
      <w:r w:rsidR="00850F48">
        <w:rPr>
          <w:rStyle w:val="Label"/>
          <w:b w:val="0"/>
        </w:rPr>
        <w:t>was written and executed</w:t>
      </w:r>
    </w:p>
    <w:p w14:paraId="6E42EA6B" w14:textId="166FC937" w:rsidR="00850F48" w:rsidRDefault="00850F48" w:rsidP="00850F48">
      <w:pPr>
        <w:pStyle w:val="Head2"/>
        <w:numPr>
          <w:ilvl w:val="0"/>
          <w:numId w:val="0"/>
        </w:numPr>
        <w:ind w:left="1416"/>
        <w:rPr>
          <w:rStyle w:val="Label"/>
          <w:b w:val="0"/>
          <w:bCs w:val="0"/>
        </w:rPr>
      </w:pPr>
      <w:r>
        <w:rPr>
          <w:rStyle w:val="Label"/>
          <w:b w:val="0"/>
          <w:bCs w:val="0"/>
        </w:rPr>
        <w:t xml:space="preserve">Within </w:t>
      </w:r>
      <w:proofErr w:type="spellStart"/>
      <w:r>
        <w:rPr>
          <w:rStyle w:val="Label"/>
          <w:b w:val="0"/>
          <w:bCs w:val="0"/>
        </w:rPr>
        <w:t>Jupyter</w:t>
      </w:r>
      <w:proofErr w:type="spellEnd"/>
      <w:r>
        <w:rPr>
          <w:rStyle w:val="Label"/>
          <w:b w:val="0"/>
          <w:bCs w:val="0"/>
        </w:rPr>
        <w:t xml:space="preserve"> Notebooks, we used the following libraries:</w:t>
      </w:r>
    </w:p>
    <w:p w14:paraId="5986FA80" w14:textId="77777777" w:rsidR="00850F48" w:rsidRPr="007F266E" w:rsidRDefault="00850F48" w:rsidP="00850F48">
      <w:pPr>
        <w:pStyle w:val="Head2"/>
        <w:numPr>
          <w:ilvl w:val="2"/>
          <w:numId w:val="37"/>
        </w:numPr>
        <w:rPr>
          <w:rStyle w:val="Label"/>
          <w:b w:val="0"/>
          <w:bCs w:val="0"/>
        </w:rPr>
      </w:pPr>
      <w:r>
        <w:rPr>
          <w:rStyle w:val="Label"/>
          <w:b w:val="0"/>
        </w:rPr>
        <w:t>Pandas</w:t>
      </w:r>
    </w:p>
    <w:p w14:paraId="2A44F132" w14:textId="77777777" w:rsidR="00850F48" w:rsidRPr="007F266E" w:rsidRDefault="00850F48" w:rsidP="00850F48">
      <w:pPr>
        <w:pStyle w:val="Head2"/>
        <w:numPr>
          <w:ilvl w:val="2"/>
          <w:numId w:val="37"/>
        </w:numPr>
        <w:rPr>
          <w:rStyle w:val="Label"/>
          <w:b w:val="0"/>
          <w:bCs w:val="0"/>
        </w:rPr>
      </w:pPr>
      <w:proofErr w:type="spellStart"/>
      <w:r>
        <w:rPr>
          <w:rStyle w:val="Label"/>
          <w:b w:val="0"/>
        </w:rPr>
        <w:t>Dataframe</w:t>
      </w:r>
      <w:proofErr w:type="spellEnd"/>
    </w:p>
    <w:p w14:paraId="31E5C5D6" w14:textId="77777777" w:rsidR="00850F48" w:rsidRPr="007F266E" w:rsidRDefault="00850F48" w:rsidP="00850F48">
      <w:pPr>
        <w:pStyle w:val="Head2"/>
        <w:numPr>
          <w:ilvl w:val="2"/>
          <w:numId w:val="37"/>
        </w:numPr>
        <w:rPr>
          <w:rStyle w:val="Label"/>
          <w:b w:val="0"/>
          <w:bCs w:val="0"/>
        </w:rPr>
      </w:pPr>
      <w:proofErr w:type="spellStart"/>
      <w:r>
        <w:rPr>
          <w:rStyle w:val="Label"/>
          <w:b w:val="0"/>
        </w:rPr>
        <w:t>Numpy</w:t>
      </w:r>
      <w:proofErr w:type="spellEnd"/>
    </w:p>
    <w:p w14:paraId="56E35ED5" w14:textId="77777777" w:rsidR="00850F48" w:rsidRPr="007F266E" w:rsidRDefault="00850F48" w:rsidP="00850F48">
      <w:pPr>
        <w:pStyle w:val="Head2"/>
        <w:numPr>
          <w:ilvl w:val="2"/>
          <w:numId w:val="37"/>
        </w:numPr>
        <w:rPr>
          <w:rStyle w:val="Label"/>
          <w:b w:val="0"/>
          <w:bCs w:val="0"/>
        </w:rPr>
      </w:pPr>
      <w:proofErr w:type="spellStart"/>
      <w:r>
        <w:rPr>
          <w:rStyle w:val="Label"/>
          <w:b w:val="0"/>
        </w:rPr>
        <w:t>Sklearn</w:t>
      </w:r>
      <w:proofErr w:type="spellEnd"/>
    </w:p>
    <w:p w14:paraId="11878115" w14:textId="6E3C3627" w:rsidR="00850F48" w:rsidRPr="00850F48" w:rsidRDefault="00850F48" w:rsidP="00850F48">
      <w:pPr>
        <w:pStyle w:val="Head2"/>
        <w:numPr>
          <w:ilvl w:val="2"/>
          <w:numId w:val="37"/>
        </w:numPr>
        <w:rPr>
          <w:rStyle w:val="Label"/>
          <w:b w:val="0"/>
          <w:bCs w:val="0"/>
        </w:rPr>
      </w:pPr>
      <w:proofErr w:type="spellStart"/>
      <w:r>
        <w:rPr>
          <w:rStyle w:val="Label"/>
          <w:b w:val="0"/>
        </w:rPr>
        <w:t>Seaborn</w:t>
      </w:r>
      <w:proofErr w:type="spellEnd"/>
    </w:p>
    <w:p w14:paraId="69699181" w14:textId="77777777" w:rsidR="00850F48" w:rsidRDefault="00943F6F" w:rsidP="00850F48">
      <w:pPr>
        <w:pStyle w:val="Head2"/>
        <w:numPr>
          <w:ilvl w:val="1"/>
          <w:numId w:val="37"/>
        </w:numPr>
        <w:rPr>
          <w:rStyle w:val="Label"/>
          <w:b w:val="0"/>
          <w:bCs w:val="0"/>
        </w:rPr>
      </w:pPr>
      <w:r>
        <w:rPr>
          <w:rStyle w:val="Label"/>
          <w:b w:val="0"/>
        </w:rPr>
        <w:t xml:space="preserve">Python </w:t>
      </w:r>
      <w:r w:rsidR="002963E2">
        <w:rPr>
          <w:rStyle w:val="Label"/>
          <w:b w:val="0"/>
        </w:rPr>
        <w:t>–</w:t>
      </w:r>
      <w:r>
        <w:rPr>
          <w:rStyle w:val="Label"/>
          <w:b w:val="0"/>
        </w:rPr>
        <w:t xml:space="preserve"> </w:t>
      </w:r>
      <w:r w:rsidR="007F266E">
        <w:rPr>
          <w:rStyle w:val="Label"/>
          <w:b w:val="0"/>
        </w:rPr>
        <w:t xml:space="preserve">the language that we used to </w:t>
      </w:r>
      <w:r w:rsidR="00850F48">
        <w:rPr>
          <w:rStyle w:val="Label"/>
          <w:b w:val="0"/>
        </w:rPr>
        <w:t xml:space="preserve">code and execute he tasks listed above </w:t>
      </w:r>
    </w:p>
    <w:p w14:paraId="36E1D53F" w14:textId="765011A8" w:rsidR="00943F6F" w:rsidRPr="00850F48" w:rsidRDefault="00943F6F" w:rsidP="00850F48">
      <w:pPr>
        <w:pStyle w:val="Head2"/>
        <w:numPr>
          <w:ilvl w:val="1"/>
          <w:numId w:val="37"/>
        </w:numPr>
        <w:rPr>
          <w:rStyle w:val="Label"/>
          <w:b w:val="0"/>
          <w:bCs w:val="0"/>
        </w:rPr>
      </w:pPr>
      <w:proofErr w:type="spellStart"/>
      <w:r w:rsidRPr="00850F48">
        <w:rPr>
          <w:rStyle w:val="Label"/>
          <w:b w:val="0"/>
        </w:rPr>
        <w:t>G</w:t>
      </w:r>
      <w:r w:rsidR="005B4544" w:rsidRPr="00850F48">
        <w:rPr>
          <w:rStyle w:val="Label"/>
          <w:b w:val="0"/>
        </w:rPr>
        <w:t>i</w:t>
      </w:r>
      <w:r w:rsidRPr="00850F48">
        <w:rPr>
          <w:rStyle w:val="Label"/>
          <w:b w:val="0"/>
        </w:rPr>
        <w:t>thub</w:t>
      </w:r>
      <w:proofErr w:type="spellEnd"/>
      <w:r w:rsidR="00850F48">
        <w:rPr>
          <w:rStyle w:val="Label"/>
          <w:b w:val="0"/>
        </w:rPr>
        <w:t xml:space="preserve"> – used to store all of our progress throughout the project including things such as: milestones, project deliverables, code, datasets, etc.</w:t>
      </w:r>
    </w:p>
    <w:p w14:paraId="2CB843F6" w14:textId="267D2764" w:rsidR="00177C7A" w:rsidRDefault="000217F0" w:rsidP="007F266E">
      <w:pPr>
        <w:pStyle w:val="Head2"/>
        <w:numPr>
          <w:ilvl w:val="1"/>
          <w:numId w:val="37"/>
        </w:numPr>
        <w:rPr>
          <w:rStyle w:val="Label"/>
          <w:b w:val="0"/>
          <w:bCs w:val="0"/>
        </w:rPr>
      </w:pPr>
      <w:r>
        <w:rPr>
          <w:rStyle w:val="Label"/>
          <w:b w:val="0"/>
        </w:rPr>
        <w:lastRenderedPageBreak/>
        <w:t>Discord</w:t>
      </w:r>
      <w:r w:rsidR="00850F48">
        <w:rPr>
          <w:rStyle w:val="Label"/>
          <w:b w:val="0"/>
        </w:rPr>
        <w:t xml:space="preserve"> – used as our main source of communication within the group</w:t>
      </w:r>
    </w:p>
    <w:p w14:paraId="6E06498F" w14:textId="4084C02B" w:rsidR="000217F0" w:rsidRPr="002A4AB5" w:rsidRDefault="000217F0" w:rsidP="007F266E">
      <w:pPr>
        <w:pStyle w:val="Head2"/>
        <w:numPr>
          <w:ilvl w:val="1"/>
          <w:numId w:val="37"/>
        </w:numPr>
        <w:rPr>
          <w:rStyle w:val="Label"/>
          <w:b w:val="0"/>
          <w:bCs w:val="0"/>
        </w:rPr>
      </w:pPr>
      <w:r>
        <w:rPr>
          <w:rStyle w:val="Label"/>
          <w:b w:val="0"/>
        </w:rPr>
        <w:t>Slack</w:t>
      </w:r>
      <w:r w:rsidR="00850F48">
        <w:rPr>
          <w:rStyle w:val="Label"/>
          <w:b w:val="0"/>
        </w:rPr>
        <w:t xml:space="preserve"> – used as a secondary source of communication throughout the project</w:t>
      </w:r>
    </w:p>
    <w:p w14:paraId="17F4D66F" w14:textId="77777777" w:rsidR="002A4AB5" w:rsidRDefault="002A4AB5" w:rsidP="002A4AB5">
      <w:pPr>
        <w:pStyle w:val="Head2"/>
        <w:numPr>
          <w:ilvl w:val="0"/>
          <w:numId w:val="0"/>
        </w:numPr>
        <w:ind w:left="1440"/>
        <w:rPr>
          <w:rStyle w:val="Label"/>
          <w:b w:val="0"/>
          <w:bCs w:val="0"/>
        </w:rPr>
      </w:pPr>
    </w:p>
    <w:p w14:paraId="66163751" w14:textId="4DCD56A3" w:rsidR="0084362B" w:rsidRDefault="008655AC" w:rsidP="008460A3">
      <w:pPr>
        <w:pStyle w:val="AckHead"/>
        <w:ind w:left="0" w:firstLine="0"/>
      </w:pPr>
      <w:r>
        <w:t>VISUALIZATION</w:t>
      </w:r>
    </w:p>
    <w:p w14:paraId="0CEA5748" w14:textId="15232BF7" w:rsidR="002A4AB5" w:rsidRDefault="0084362B" w:rsidP="008460A3">
      <w:pPr>
        <w:pStyle w:val="AckHead"/>
        <w:ind w:left="0" w:firstLine="0"/>
        <w:rPr>
          <w:b w:val="0"/>
          <w:bCs/>
        </w:rPr>
      </w:pPr>
      <w:r>
        <w:rPr>
          <w:b w:val="0"/>
          <w:bCs/>
        </w:rPr>
        <w:t xml:space="preserve">The movies dataset (more specifically, </w:t>
      </w:r>
      <w:r w:rsidRPr="0084362B">
        <w:rPr>
          <w:b w:val="0"/>
          <w:bCs/>
        </w:rPr>
        <w:t>movies_metadata</w:t>
      </w:r>
      <w:r>
        <w:rPr>
          <w:b w:val="0"/>
          <w:bCs/>
        </w:rPr>
        <w:t>.csv) was chosen because in contains the necessary attributes like genres, budget, vote count, vote average, popularity… and revenue.</w:t>
      </w:r>
    </w:p>
    <w:p w14:paraId="26D322CA" w14:textId="62D0E148" w:rsidR="002A4AB5" w:rsidRDefault="00C226AC" w:rsidP="008460A3">
      <w:pPr>
        <w:pStyle w:val="AckHead"/>
        <w:ind w:left="0" w:firstLine="0"/>
        <w:rPr>
          <w:b w:val="0"/>
          <w:bCs/>
        </w:rPr>
      </w:pPr>
      <w:r>
        <w:rPr>
          <w:b w:val="0"/>
          <w:bCs/>
          <w:noProof/>
        </w:rPr>
        <w:drawing>
          <wp:inline distT="0" distB="0" distL="0" distR="0" wp14:anchorId="41F9F984" wp14:editId="274FF68A">
            <wp:extent cx="3048000" cy="1964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stretch>
                      <a:fillRect/>
                    </a:stretch>
                  </pic:blipFill>
                  <pic:spPr>
                    <a:xfrm>
                      <a:off x="0" y="0"/>
                      <a:ext cx="3048000" cy="1964055"/>
                    </a:xfrm>
                    <a:prstGeom prst="rect">
                      <a:avLst/>
                    </a:prstGeom>
                  </pic:spPr>
                </pic:pic>
              </a:graphicData>
            </a:graphic>
          </wp:inline>
        </w:drawing>
      </w:r>
    </w:p>
    <w:p w14:paraId="025F8437" w14:textId="77777777" w:rsidR="002A4AB5" w:rsidRDefault="002A4AB5" w:rsidP="008460A3">
      <w:pPr>
        <w:pStyle w:val="AckHead"/>
        <w:ind w:left="0" w:firstLine="0"/>
        <w:rPr>
          <w:b w:val="0"/>
          <w:bCs/>
        </w:rPr>
      </w:pPr>
    </w:p>
    <w:p w14:paraId="4149411E" w14:textId="53431296" w:rsidR="007F5A47" w:rsidRDefault="00C226AC" w:rsidP="008460A3">
      <w:pPr>
        <w:pStyle w:val="AckHead"/>
        <w:ind w:left="0" w:firstLine="0"/>
        <w:rPr>
          <w:b w:val="0"/>
          <w:bCs/>
        </w:rPr>
      </w:pPr>
      <w:r>
        <w:rPr>
          <w:b w:val="0"/>
          <w:bCs/>
        </w:rPr>
        <w:t xml:space="preserve">There were a lot </w:t>
      </w:r>
      <w:r w:rsidR="007F5A47">
        <w:rPr>
          <w:b w:val="0"/>
          <w:bCs/>
        </w:rPr>
        <w:t>of empty data in the original list (</w:t>
      </w:r>
      <w:proofErr w:type="spellStart"/>
      <w:r w:rsidR="007F5A47">
        <w:rPr>
          <w:b w:val="0"/>
          <w:bCs/>
        </w:rPr>
        <w:t>NaN</w:t>
      </w:r>
      <w:proofErr w:type="spellEnd"/>
      <w:r w:rsidR="007F5A47">
        <w:rPr>
          <w:b w:val="0"/>
          <w:bCs/>
        </w:rPr>
        <w:t xml:space="preserve"> value), and the values in budget and popularity was classified as string type instead of </w:t>
      </w:r>
      <w:proofErr w:type="spellStart"/>
      <w:r w:rsidR="007F5A47">
        <w:rPr>
          <w:b w:val="0"/>
          <w:bCs/>
        </w:rPr>
        <w:t>int</w:t>
      </w:r>
      <w:proofErr w:type="spellEnd"/>
      <w:r w:rsidR="007F5A47">
        <w:rPr>
          <w:b w:val="0"/>
          <w:bCs/>
        </w:rPr>
        <w:t xml:space="preserve"> and float type. Also, there was some movies with no budget, or no revenue, so they need to be removed</w:t>
      </w:r>
      <w:r w:rsidR="0078619D">
        <w:rPr>
          <w:b w:val="0"/>
          <w:bCs/>
        </w:rPr>
        <w:t xml:space="preserve"> as well</w:t>
      </w:r>
      <w:r w:rsidR="007F5A47">
        <w:rPr>
          <w:b w:val="0"/>
          <w:bCs/>
        </w:rPr>
        <w:t>. Some attributes like collections, homepage, status… are not required so they should also be dropped from the table. Therefore, data cleaning and processing are required, and the new dataset is as followed:</w:t>
      </w:r>
    </w:p>
    <w:p w14:paraId="5BF68AFF" w14:textId="51F84569" w:rsidR="00C226AC" w:rsidRDefault="007F5A47" w:rsidP="008460A3">
      <w:pPr>
        <w:pStyle w:val="AckHead"/>
        <w:ind w:left="0" w:firstLine="0"/>
        <w:rPr>
          <w:b w:val="0"/>
          <w:bCs/>
        </w:rPr>
      </w:pPr>
      <w:r>
        <w:rPr>
          <w:b w:val="0"/>
          <w:bCs/>
        </w:rPr>
        <w:lastRenderedPageBreak/>
        <w:t xml:space="preserve"> </w:t>
      </w:r>
      <w:r>
        <w:rPr>
          <w:b w:val="0"/>
          <w:bCs/>
          <w:noProof/>
        </w:rPr>
        <w:drawing>
          <wp:inline distT="0" distB="0" distL="0" distR="0" wp14:anchorId="01561ACA" wp14:editId="5F7534EE">
            <wp:extent cx="3046287" cy="14160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stretch>
                      <a:fillRect/>
                    </a:stretch>
                  </pic:blipFill>
                  <pic:spPr>
                    <a:xfrm>
                      <a:off x="0" y="0"/>
                      <a:ext cx="3046287" cy="1416050"/>
                    </a:xfrm>
                    <a:prstGeom prst="rect">
                      <a:avLst/>
                    </a:prstGeom>
                  </pic:spPr>
                </pic:pic>
              </a:graphicData>
            </a:graphic>
          </wp:inline>
        </w:drawing>
      </w:r>
    </w:p>
    <w:p w14:paraId="3C8BA2DD" w14:textId="3C12C199" w:rsidR="007F5A47" w:rsidRDefault="00027A17" w:rsidP="008460A3">
      <w:pPr>
        <w:pStyle w:val="AckHead"/>
        <w:ind w:left="0" w:firstLine="0"/>
        <w:rPr>
          <w:b w:val="0"/>
          <w:bCs/>
        </w:rPr>
      </w:pPr>
      <w:r>
        <w:rPr>
          <w:b w:val="0"/>
          <w:bCs/>
        </w:rPr>
        <w:t>We then look at the relationship between revenue and some of the prominent attributes like budget, popularity, runtime, vote average, vote count</w:t>
      </w:r>
      <w:r w:rsidR="00D76DAE">
        <w:rPr>
          <w:b w:val="0"/>
          <w:bCs/>
        </w:rPr>
        <w:t xml:space="preserve">. So far, budget and vote count show </w:t>
      </w:r>
      <w:r w:rsidR="001F5D38">
        <w:rPr>
          <w:b w:val="0"/>
          <w:bCs/>
        </w:rPr>
        <w:t>strong correlation with each other</w:t>
      </w:r>
      <w:r w:rsidR="00D76DAE">
        <w:rPr>
          <w:b w:val="0"/>
          <w:bCs/>
        </w:rPr>
        <w:t>:</w:t>
      </w:r>
    </w:p>
    <w:p w14:paraId="26E6802F" w14:textId="16B56ACA" w:rsidR="00027A17" w:rsidRDefault="00027A17" w:rsidP="008460A3">
      <w:pPr>
        <w:pStyle w:val="AckHead"/>
        <w:ind w:left="0" w:firstLine="0"/>
        <w:rPr>
          <w:b w:val="0"/>
          <w:bCs/>
        </w:rPr>
      </w:pPr>
      <w:r>
        <w:rPr>
          <w:b w:val="0"/>
          <w:bCs/>
          <w:noProof/>
        </w:rPr>
        <w:drawing>
          <wp:inline distT="0" distB="0" distL="0" distR="0" wp14:anchorId="5504450B" wp14:editId="0F49A115">
            <wp:extent cx="3048000" cy="3173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9"/>
                    <a:stretch>
                      <a:fillRect/>
                    </a:stretch>
                  </pic:blipFill>
                  <pic:spPr>
                    <a:xfrm>
                      <a:off x="0" y="0"/>
                      <a:ext cx="3048000" cy="3173095"/>
                    </a:xfrm>
                    <a:prstGeom prst="rect">
                      <a:avLst/>
                    </a:prstGeom>
                  </pic:spPr>
                </pic:pic>
              </a:graphicData>
            </a:graphic>
          </wp:inline>
        </w:drawing>
      </w:r>
    </w:p>
    <w:p w14:paraId="48CE77C9" w14:textId="2DFA1931" w:rsidR="00027A17" w:rsidRDefault="00027A17" w:rsidP="008460A3">
      <w:pPr>
        <w:pStyle w:val="AckHead"/>
        <w:ind w:left="0" w:firstLine="0"/>
        <w:rPr>
          <w:b w:val="0"/>
          <w:bCs/>
        </w:rPr>
      </w:pPr>
      <w:r>
        <w:rPr>
          <w:b w:val="0"/>
          <w:bCs/>
          <w:noProof/>
        </w:rPr>
        <w:lastRenderedPageBreak/>
        <w:drawing>
          <wp:inline distT="0" distB="0" distL="0" distR="0" wp14:anchorId="79C90178" wp14:editId="0009C7CA">
            <wp:extent cx="3275932" cy="331415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20"/>
                    <a:stretch>
                      <a:fillRect/>
                    </a:stretch>
                  </pic:blipFill>
                  <pic:spPr>
                    <a:xfrm>
                      <a:off x="0" y="0"/>
                      <a:ext cx="3279656" cy="3317918"/>
                    </a:xfrm>
                    <a:prstGeom prst="rect">
                      <a:avLst/>
                    </a:prstGeom>
                  </pic:spPr>
                </pic:pic>
              </a:graphicData>
            </a:graphic>
          </wp:inline>
        </w:drawing>
      </w:r>
    </w:p>
    <w:p w14:paraId="6EA5260B" w14:textId="72FDFA08" w:rsidR="00027A17" w:rsidRDefault="00027A17" w:rsidP="008460A3">
      <w:pPr>
        <w:pStyle w:val="AckHead"/>
        <w:ind w:left="0" w:firstLine="0"/>
        <w:rPr>
          <w:b w:val="0"/>
          <w:bCs/>
        </w:rPr>
      </w:pPr>
      <w:r>
        <w:rPr>
          <w:b w:val="0"/>
          <w:bCs/>
          <w:noProof/>
        </w:rPr>
        <w:drawing>
          <wp:inline distT="0" distB="0" distL="0" distR="0" wp14:anchorId="75900C43" wp14:editId="3CA3CD0B">
            <wp:extent cx="3048000" cy="308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21"/>
                    <a:stretch>
                      <a:fillRect/>
                    </a:stretch>
                  </pic:blipFill>
                  <pic:spPr>
                    <a:xfrm>
                      <a:off x="0" y="0"/>
                      <a:ext cx="3048000" cy="3083560"/>
                    </a:xfrm>
                    <a:prstGeom prst="rect">
                      <a:avLst/>
                    </a:prstGeom>
                  </pic:spPr>
                </pic:pic>
              </a:graphicData>
            </a:graphic>
          </wp:inline>
        </w:drawing>
      </w:r>
    </w:p>
    <w:p w14:paraId="146DF959" w14:textId="7676FA61" w:rsidR="00027A17" w:rsidRDefault="00027A17" w:rsidP="008460A3">
      <w:pPr>
        <w:pStyle w:val="AckHead"/>
        <w:ind w:left="0" w:firstLine="0"/>
        <w:rPr>
          <w:b w:val="0"/>
          <w:bCs/>
        </w:rPr>
      </w:pPr>
      <w:r>
        <w:rPr>
          <w:b w:val="0"/>
          <w:bCs/>
          <w:noProof/>
        </w:rPr>
        <w:lastRenderedPageBreak/>
        <w:drawing>
          <wp:inline distT="0" distB="0" distL="0" distR="0" wp14:anchorId="1B56F58C" wp14:editId="7700D84D">
            <wp:extent cx="3048000" cy="3127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22"/>
                    <a:stretch>
                      <a:fillRect/>
                    </a:stretch>
                  </pic:blipFill>
                  <pic:spPr>
                    <a:xfrm>
                      <a:off x="0" y="0"/>
                      <a:ext cx="3048000" cy="3127375"/>
                    </a:xfrm>
                    <a:prstGeom prst="rect">
                      <a:avLst/>
                    </a:prstGeom>
                  </pic:spPr>
                </pic:pic>
              </a:graphicData>
            </a:graphic>
          </wp:inline>
        </w:drawing>
      </w:r>
    </w:p>
    <w:p w14:paraId="4D70578B" w14:textId="5FBB0B9C" w:rsidR="00027A17" w:rsidRDefault="00027A17" w:rsidP="008460A3">
      <w:pPr>
        <w:pStyle w:val="AckHead"/>
        <w:ind w:left="0" w:firstLine="0"/>
        <w:rPr>
          <w:b w:val="0"/>
          <w:bCs/>
        </w:rPr>
      </w:pPr>
      <w:r>
        <w:rPr>
          <w:b w:val="0"/>
          <w:bCs/>
          <w:noProof/>
        </w:rPr>
        <w:drawing>
          <wp:inline distT="0" distB="0" distL="0" distR="0" wp14:anchorId="5BFC013B" wp14:editId="32E4C035">
            <wp:extent cx="3048000" cy="2992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23"/>
                    <a:stretch>
                      <a:fillRect/>
                    </a:stretch>
                  </pic:blipFill>
                  <pic:spPr>
                    <a:xfrm>
                      <a:off x="0" y="0"/>
                      <a:ext cx="3048000" cy="2992120"/>
                    </a:xfrm>
                    <a:prstGeom prst="rect">
                      <a:avLst/>
                    </a:prstGeom>
                  </pic:spPr>
                </pic:pic>
              </a:graphicData>
            </a:graphic>
          </wp:inline>
        </w:drawing>
      </w:r>
    </w:p>
    <w:p w14:paraId="32A4A685" w14:textId="22A5393B" w:rsidR="00C823CE" w:rsidRDefault="00C823CE" w:rsidP="008460A3">
      <w:pPr>
        <w:pStyle w:val="AckHead"/>
        <w:ind w:left="0" w:firstLine="0"/>
        <w:rPr>
          <w:b w:val="0"/>
          <w:bCs/>
        </w:rPr>
      </w:pPr>
      <w:r>
        <w:rPr>
          <w:b w:val="0"/>
          <w:bCs/>
        </w:rPr>
        <w:t>Some of the other attributes were</w:t>
      </w:r>
      <w:r w:rsidR="00850F48">
        <w:rPr>
          <w:b w:val="0"/>
          <w:bCs/>
        </w:rPr>
        <w:t xml:space="preserve"> also interesting. For example, most movies that have an average runtime </w:t>
      </w:r>
      <w:r>
        <w:rPr>
          <w:b w:val="0"/>
          <w:bCs/>
        </w:rPr>
        <w:t>are in English and none of the movies in the list are for adult</w:t>
      </w:r>
      <w:r w:rsidR="00850F48">
        <w:rPr>
          <w:b w:val="0"/>
          <w:bCs/>
        </w:rPr>
        <w:t>s</w:t>
      </w:r>
      <w:r>
        <w:rPr>
          <w:b w:val="0"/>
          <w:bCs/>
        </w:rPr>
        <w:t>:</w:t>
      </w:r>
    </w:p>
    <w:p w14:paraId="014F0AEF" w14:textId="0B831B79" w:rsidR="00C823CE" w:rsidRDefault="00C823CE" w:rsidP="008460A3">
      <w:pPr>
        <w:pStyle w:val="AckHead"/>
        <w:ind w:left="0" w:firstLine="0"/>
        <w:rPr>
          <w:b w:val="0"/>
          <w:bCs/>
        </w:rPr>
      </w:pPr>
      <w:r>
        <w:rPr>
          <w:b w:val="0"/>
          <w:bCs/>
          <w:noProof/>
        </w:rPr>
        <w:lastRenderedPageBreak/>
        <w:drawing>
          <wp:inline distT="0" distB="0" distL="0" distR="0" wp14:anchorId="44FA67FC" wp14:editId="6AC7BBF8">
            <wp:extent cx="3048000" cy="2265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24"/>
                    <a:stretch>
                      <a:fillRect/>
                    </a:stretch>
                  </pic:blipFill>
                  <pic:spPr>
                    <a:xfrm>
                      <a:off x="0" y="0"/>
                      <a:ext cx="3048000" cy="2265045"/>
                    </a:xfrm>
                    <a:prstGeom prst="rect">
                      <a:avLst/>
                    </a:prstGeom>
                  </pic:spPr>
                </pic:pic>
              </a:graphicData>
            </a:graphic>
          </wp:inline>
        </w:drawing>
      </w:r>
    </w:p>
    <w:p w14:paraId="3FC1A688" w14:textId="4B46F257" w:rsidR="00C823CE" w:rsidRDefault="00C823CE" w:rsidP="008460A3">
      <w:pPr>
        <w:pStyle w:val="AckHead"/>
        <w:ind w:left="0" w:firstLine="0"/>
        <w:rPr>
          <w:b w:val="0"/>
          <w:bCs/>
        </w:rPr>
      </w:pPr>
      <w:r>
        <w:rPr>
          <w:b w:val="0"/>
          <w:bCs/>
          <w:noProof/>
        </w:rPr>
        <w:drawing>
          <wp:inline distT="0" distB="0" distL="0" distR="0" wp14:anchorId="51BD07A9" wp14:editId="21D3894C">
            <wp:extent cx="3048000" cy="425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25"/>
                    <a:stretch>
                      <a:fillRect/>
                    </a:stretch>
                  </pic:blipFill>
                  <pic:spPr>
                    <a:xfrm>
                      <a:off x="0" y="0"/>
                      <a:ext cx="3048000" cy="4254500"/>
                    </a:xfrm>
                    <a:prstGeom prst="rect">
                      <a:avLst/>
                    </a:prstGeom>
                  </pic:spPr>
                </pic:pic>
              </a:graphicData>
            </a:graphic>
          </wp:inline>
        </w:drawing>
      </w:r>
    </w:p>
    <w:p w14:paraId="7BCBC340" w14:textId="6489C7A9" w:rsidR="00C823CE" w:rsidRDefault="00C823CE" w:rsidP="008460A3">
      <w:pPr>
        <w:pStyle w:val="AckHead"/>
        <w:ind w:left="0" w:firstLine="0"/>
        <w:rPr>
          <w:b w:val="0"/>
          <w:bCs/>
        </w:rPr>
      </w:pPr>
      <w:r>
        <w:rPr>
          <w:b w:val="0"/>
          <w:bCs/>
          <w:noProof/>
        </w:rPr>
        <w:lastRenderedPageBreak/>
        <w:drawing>
          <wp:inline distT="0" distB="0" distL="0" distR="0" wp14:anchorId="74A925E3" wp14:editId="082A9459">
            <wp:extent cx="3048000" cy="2037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26"/>
                    <a:stretch>
                      <a:fillRect/>
                    </a:stretch>
                  </pic:blipFill>
                  <pic:spPr>
                    <a:xfrm>
                      <a:off x="0" y="0"/>
                      <a:ext cx="3048000" cy="2037080"/>
                    </a:xfrm>
                    <a:prstGeom prst="rect">
                      <a:avLst/>
                    </a:prstGeom>
                  </pic:spPr>
                </pic:pic>
              </a:graphicData>
            </a:graphic>
          </wp:inline>
        </w:drawing>
      </w:r>
    </w:p>
    <w:p w14:paraId="14BD9A7B" w14:textId="596C6944" w:rsidR="00C823CE" w:rsidRDefault="00C823CE" w:rsidP="008460A3">
      <w:pPr>
        <w:pStyle w:val="AckHead"/>
        <w:ind w:left="0" w:firstLine="0"/>
        <w:rPr>
          <w:b w:val="0"/>
          <w:bCs/>
          <w:noProof/>
        </w:rPr>
      </w:pPr>
      <w:r>
        <w:rPr>
          <w:b w:val="0"/>
          <w:bCs/>
          <w:noProof/>
        </w:rPr>
        <w:t>The revenue was also changed to log for easier observation.</w:t>
      </w:r>
    </w:p>
    <w:p w14:paraId="2F0F408D" w14:textId="008D9E8F" w:rsidR="00C823CE" w:rsidRDefault="00C823CE" w:rsidP="008460A3">
      <w:pPr>
        <w:pStyle w:val="AckHead"/>
        <w:ind w:left="0" w:firstLine="0"/>
        <w:rPr>
          <w:b w:val="0"/>
          <w:bCs/>
        </w:rPr>
      </w:pPr>
      <w:r>
        <w:rPr>
          <w:b w:val="0"/>
          <w:bCs/>
          <w:noProof/>
        </w:rPr>
        <w:drawing>
          <wp:inline distT="0" distB="0" distL="0" distR="0" wp14:anchorId="3ED9DF58" wp14:editId="23D369C6">
            <wp:extent cx="3048000" cy="4310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27"/>
                    <a:stretch>
                      <a:fillRect/>
                    </a:stretch>
                  </pic:blipFill>
                  <pic:spPr>
                    <a:xfrm>
                      <a:off x="0" y="0"/>
                      <a:ext cx="3048000" cy="4310380"/>
                    </a:xfrm>
                    <a:prstGeom prst="rect">
                      <a:avLst/>
                    </a:prstGeom>
                  </pic:spPr>
                </pic:pic>
              </a:graphicData>
            </a:graphic>
          </wp:inline>
        </w:drawing>
      </w:r>
    </w:p>
    <w:p w14:paraId="40A8E416" w14:textId="41564668" w:rsidR="001F5D38" w:rsidRDefault="001F5D38" w:rsidP="00B3766E">
      <w:pPr>
        <w:pStyle w:val="ReferenceHead"/>
        <w:spacing w:line="276" w:lineRule="auto"/>
        <w:rPr>
          <w:b w:val="0"/>
          <w:bCs/>
          <w14:ligatures w14:val="standard"/>
        </w:rPr>
      </w:pPr>
      <w:r>
        <w:rPr>
          <w:b w:val="0"/>
          <w:bCs/>
          <w14:ligatures w14:val="standard"/>
        </w:rPr>
        <w:t xml:space="preserve">We also have a </w:t>
      </w:r>
      <w:r w:rsidR="00850F48">
        <w:rPr>
          <w:b w:val="0"/>
          <w:bCs/>
          <w14:ligatures w14:val="standard"/>
        </w:rPr>
        <w:t>‘</w:t>
      </w:r>
      <w:r>
        <w:rPr>
          <w:b w:val="0"/>
          <w:bCs/>
          <w14:ligatures w14:val="standard"/>
        </w:rPr>
        <w:t>budget – revenue</w:t>
      </w:r>
      <w:r w:rsidR="00850F48">
        <w:rPr>
          <w:b w:val="0"/>
          <w:bCs/>
          <w14:ligatures w14:val="standard"/>
        </w:rPr>
        <w:t>’</w:t>
      </w:r>
      <w:r>
        <w:rPr>
          <w:b w:val="0"/>
          <w:bCs/>
          <w14:ligatures w14:val="standard"/>
        </w:rPr>
        <w:t xml:space="preserve"> heat map and its correlation:</w:t>
      </w:r>
    </w:p>
    <w:p w14:paraId="718F9224" w14:textId="2E30440D" w:rsidR="001F5D38" w:rsidRDefault="001F5D38" w:rsidP="00B3766E">
      <w:pPr>
        <w:pStyle w:val="ReferenceHead"/>
        <w:spacing w:line="276" w:lineRule="auto"/>
        <w:rPr>
          <w:b w:val="0"/>
          <w:bCs/>
          <w14:ligatures w14:val="standard"/>
        </w:rPr>
      </w:pPr>
      <w:r>
        <w:rPr>
          <w:b w:val="0"/>
          <w:bCs/>
          <w:noProof/>
        </w:rPr>
        <w:lastRenderedPageBreak/>
        <w:drawing>
          <wp:inline distT="0" distB="0" distL="0" distR="0" wp14:anchorId="72480525" wp14:editId="2CE02676">
            <wp:extent cx="3048000" cy="2974975"/>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28"/>
                    <a:stretch>
                      <a:fillRect/>
                    </a:stretch>
                  </pic:blipFill>
                  <pic:spPr>
                    <a:xfrm>
                      <a:off x="0" y="0"/>
                      <a:ext cx="3048000" cy="2974975"/>
                    </a:xfrm>
                    <a:prstGeom prst="rect">
                      <a:avLst/>
                    </a:prstGeom>
                  </pic:spPr>
                </pic:pic>
              </a:graphicData>
            </a:graphic>
          </wp:inline>
        </w:drawing>
      </w:r>
    </w:p>
    <w:p w14:paraId="0CAF6FA2" w14:textId="0F100796" w:rsidR="001F5D38" w:rsidRDefault="001F5D38" w:rsidP="00B3766E">
      <w:pPr>
        <w:pStyle w:val="ReferenceHead"/>
        <w:spacing w:line="276" w:lineRule="auto"/>
        <w:rPr>
          <w:b w:val="0"/>
          <w:bCs/>
          <w14:ligatures w14:val="standard"/>
        </w:rPr>
      </w:pPr>
      <w:r>
        <w:rPr>
          <w:b w:val="0"/>
          <w:bCs/>
          <w:noProof/>
        </w:rPr>
        <w:drawing>
          <wp:inline distT="0" distB="0" distL="0" distR="0" wp14:anchorId="63ECD345" wp14:editId="26F48E9E">
            <wp:extent cx="3048000" cy="2720975"/>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29"/>
                    <a:stretch>
                      <a:fillRect/>
                    </a:stretch>
                  </pic:blipFill>
                  <pic:spPr>
                    <a:xfrm>
                      <a:off x="0" y="0"/>
                      <a:ext cx="3048000" cy="2720975"/>
                    </a:xfrm>
                    <a:prstGeom prst="rect">
                      <a:avLst/>
                    </a:prstGeom>
                  </pic:spPr>
                </pic:pic>
              </a:graphicData>
            </a:graphic>
          </wp:inline>
        </w:drawing>
      </w:r>
    </w:p>
    <w:p w14:paraId="2656F7AF" w14:textId="77777777" w:rsidR="002A4AB5" w:rsidRDefault="002A4AB5" w:rsidP="00B3766E">
      <w:pPr>
        <w:pStyle w:val="ReferenceHead"/>
        <w:spacing w:line="276" w:lineRule="auto"/>
        <w:rPr>
          <w14:ligatures w14:val="standard"/>
        </w:rPr>
      </w:pPr>
    </w:p>
    <w:p w14:paraId="59E58FBB" w14:textId="031ECBE0" w:rsidR="008655AC" w:rsidRPr="008655AC" w:rsidRDefault="008655AC" w:rsidP="00B3766E">
      <w:pPr>
        <w:pStyle w:val="ReferenceHead"/>
        <w:spacing w:line="276" w:lineRule="auto"/>
        <w:rPr>
          <w14:ligatures w14:val="standard"/>
        </w:rPr>
      </w:pPr>
      <w:bookmarkStart w:id="0" w:name="_GoBack"/>
      <w:bookmarkEnd w:id="0"/>
      <w:r>
        <w:rPr>
          <w14:ligatures w14:val="standard"/>
        </w:rPr>
        <w:t>KEY RESULTS</w:t>
      </w:r>
    </w:p>
    <w:p w14:paraId="18B286CC" w14:textId="77777777" w:rsidR="00850F48" w:rsidRDefault="001F5D38" w:rsidP="00B3766E">
      <w:pPr>
        <w:pStyle w:val="ReferenceHead"/>
        <w:spacing w:line="276" w:lineRule="auto"/>
        <w:rPr>
          <w:b w:val="0"/>
          <w:bCs/>
          <w14:ligatures w14:val="standard"/>
        </w:rPr>
      </w:pPr>
      <w:r>
        <w:rPr>
          <w:b w:val="0"/>
          <w:bCs/>
          <w14:ligatures w14:val="standard"/>
        </w:rPr>
        <w:t xml:space="preserve">We </w:t>
      </w:r>
      <w:r w:rsidR="00F03E84">
        <w:rPr>
          <w:b w:val="0"/>
          <w:bCs/>
          <w14:ligatures w14:val="standard"/>
        </w:rPr>
        <w:t>used</w:t>
      </w:r>
      <w:r w:rsidR="00850F48">
        <w:rPr>
          <w:b w:val="0"/>
          <w:bCs/>
          <w14:ligatures w14:val="standard"/>
        </w:rPr>
        <w:t xml:space="preserve"> a</w:t>
      </w:r>
      <w:r w:rsidR="00F03E84">
        <w:rPr>
          <w:b w:val="0"/>
          <w:bCs/>
          <w14:ligatures w14:val="standard"/>
        </w:rPr>
        <w:t xml:space="preserve"> train test split function (this doe</w:t>
      </w:r>
      <w:r w:rsidR="00850F48">
        <w:rPr>
          <w:b w:val="0"/>
          <w:bCs/>
          <w14:ligatures w14:val="standard"/>
        </w:rPr>
        <w:t>s random splitting of the data)</w:t>
      </w:r>
      <w:r w:rsidR="00F03E84">
        <w:rPr>
          <w:b w:val="0"/>
          <w:bCs/>
          <w14:ligatures w14:val="standard"/>
        </w:rPr>
        <w:t xml:space="preserve"> and multiple statistical values</w:t>
      </w:r>
      <w:r w:rsidR="00850F48">
        <w:rPr>
          <w:b w:val="0"/>
          <w:bCs/>
          <w14:ligatures w14:val="standard"/>
        </w:rPr>
        <w:t xml:space="preserve"> in order to</w:t>
      </w:r>
      <w:r w:rsidR="00F03E84">
        <w:rPr>
          <w:b w:val="0"/>
          <w:bCs/>
          <w14:ligatures w14:val="standard"/>
        </w:rPr>
        <w:t xml:space="preserve"> </w:t>
      </w:r>
      <w:r w:rsidR="00850F48">
        <w:rPr>
          <w:b w:val="0"/>
          <w:bCs/>
          <w14:ligatures w14:val="standard"/>
        </w:rPr>
        <w:t xml:space="preserve">calculate statistical measurements such as: </w:t>
      </w:r>
      <w:r w:rsidR="00F03E84" w:rsidRPr="00F03E84">
        <w:rPr>
          <w:b w:val="0"/>
          <w:bCs/>
          <w14:ligatures w14:val="standard"/>
        </w:rPr>
        <w:t>Mean Absolute Error</w:t>
      </w:r>
      <w:r w:rsidR="00F03E84">
        <w:rPr>
          <w:b w:val="0"/>
          <w:bCs/>
          <w14:ligatures w14:val="standard"/>
        </w:rPr>
        <w:t xml:space="preserve">, </w:t>
      </w:r>
      <w:r w:rsidR="00F03E84" w:rsidRPr="00F03E84">
        <w:rPr>
          <w:b w:val="0"/>
          <w:bCs/>
          <w14:ligatures w14:val="standard"/>
        </w:rPr>
        <w:t>Mean Squared Error</w:t>
      </w:r>
      <w:r w:rsidR="00F03E84">
        <w:rPr>
          <w:b w:val="0"/>
          <w:bCs/>
          <w14:ligatures w14:val="standard"/>
        </w:rPr>
        <w:t xml:space="preserve">, </w:t>
      </w:r>
      <w:r w:rsidR="00F03E84" w:rsidRPr="00F03E84">
        <w:rPr>
          <w:b w:val="0"/>
          <w:bCs/>
          <w14:ligatures w14:val="standard"/>
        </w:rPr>
        <w:t>Median Absolute Error</w:t>
      </w:r>
      <w:r w:rsidR="00F03E84">
        <w:rPr>
          <w:b w:val="0"/>
          <w:bCs/>
          <w14:ligatures w14:val="standard"/>
        </w:rPr>
        <w:t>,</w:t>
      </w:r>
      <w:r w:rsidR="00F03E84" w:rsidRPr="00F03E84">
        <w:rPr>
          <w:b w:val="0"/>
          <w:bCs/>
          <w14:ligatures w14:val="standard"/>
        </w:rPr>
        <w:t xml:space="preserve"> Explained </w:t>
      </w:r>
      <w:proofErr w:type="spellStart"/>
      <w:r w:rsidR="00F03E84" w:rsidRPr="00F03E84">
        <w:rPr>
          <w:b w:val="0"/>
          <w:bCs/>
          <w14:ligatures w14:val="standard"/>
        </w:rPr>
        <w:t>Var</w:t>
      </w:r>
      <w:proofErr w:type="spellEnd"/>
      <w:r w:rsidR="00F03E84" w:rsidRPr="00F03E84">
        <w:rPr>
          <w:b w:val="0"/>
          <w:bCs/>
          <w14:ligatures w14:val="standard"/>
        </w:rPr>
        <w:t xml:space="preserve"> Score</w:t>
      </w:r>
      <w:r w:rsidR="00F03E84">
        <w:rPr>
          <w:b w:val="0"/>
          <w:bCs/>
          <w14:ligatures w14:val="standard"/>
        </w:rPr>
        <w:t>,</w:t>
      </w:r>
      <w:r w:rsidR="00F03E84" w:rsidRPr="00F03E84">
        <w:rPr>
          <w:b w:val="0"/>
          <w:bCs/>
          <w14:ligatures w14:val="standard"/>
        </w:rPr>
        <w:t xml:space="preserve"> R</w:t>
      </w:r>
      <w:r w:rsidR="00F03E84">
        <w:rPr>
          <w:b w:val="0"/>
          <w:bCs/>
          <w:vertAlign w:val="superscript"/>
          <w14:ligatures w14:val="standard"/>
        </w:rPr>
        <w:t>2</w:t>
      </w:r>
      <w:r w:rsidR="00F03E84" w:rsidRPr="00F03E84">
        <w:rPr>
          <w:b w:val="0"/>
          <w:bCs/>
          <w14:ligatures w14:val="standard"/>
        </w:rPr>
        <w:t xml:space="preserve"> Score</w:t>
      </w:r>
      <w:r w:rsidR="00F03E84">
        <w:rPr>
          <w:b w:val="0"/>
          <w:bCs/>
          <w14:ligatures w14:val="standard"/>
        </w:rPr>
        <w:t xml:space="preserve">. </w:t>
      </w:r>
    </w:p>
    <w:p w14:paraId="2D99B96B" w14:textId="6C365ACC" w:rsidR="00F03E84" w:rsidRDefault="00F03E84" w:rsidP="00B3766E">
      <w:pPr>
        <w:pStyle w:val="ReferenceHead"/>
        <w:spacing w:line="276" w:lineRule="auto"/>
        <w:rPr>
          <w:b w:val="0"/>
          <w:bCs/>
          <w14:ligatures w14:val="standard"/>
        </w:rPr>
      </w:pPr>
      <w:r>
        <w:rPr>
          <w:b w:val="0"/>
          <w:bCs/>
          <w14:ligatures w14:val="standard"/>
        </w:rPr>
        <w:t>Additionally, for Linear Regression, we also calculate</w:t>
      </w:r>
      <w:r w:rsidR="00850F48">
        <w:rPr>
          <w:b w:val="0"/>
          <w:bCs/>
          <w14:ligatures w14:val="standard"/>
        </w:rPr>
        <w:t>d the</w:t>
      </w:r>
      <w:r>
        <w:rPr>
          <w:b w:val="0"/>
          <w:bCs/>
          <w14:ligatures w14:val="standard"/>
        </w:rPr>
        <w:t xml:space="preserve"> </w:t>
      </w:r>
      <w:r w:rsidRPr="00F03E84">
        <w:rPr>
          <w:b w:val="0"/>
          <w:bCs/>
          <w14:ligatures w14:val="standard"/>
        </w:rPr>
        <w:t>Root Mean Squared Error</w:t>
      </w:r>
      <w:r>
        <w:rPr>
          <w:b w:val="0"/>
          <w:bCs/>
          <w14:ligatures w14:val="standard"/>
        </w:rPr>
        <w:t xml:space="preserve">, and </w:t>
      </w:r>
      <w:r w:rsidRPr="00F03E84">
        <w:rPr>
          <w:b w:val="0"/>
          <w:bCs/>
          <w14:ligatures w14:val="standard"/>
        </w:rPr>
        <w:t xml:space="preserve">Root </w:t>
      </w:r>
      <w:r w:rsidRPr="00F03E84">
        <w:rPr>
          <w:b w:val="0"/>
          <w:bCs/>
          <w14:ligatures w14:val="standard"/>
        </w:rPr>
        <w:lastRenderedPageBreak/>
        <w:t>Mean Squared Logarithmic Error</w:t>
      </w:r>
      <w:r w:rsidR="00850F48">
        <w:rPr>
          <w:b w:val="0"/>
          <w:bCs/>
          <w14:ligatures w14:val="standard"/>
        </w:rPr>
        <w:t xml:space="preserve"> to see how accurate our predictive model was</w:t>
      </w:r>
      <w:r>
        <w:rPr>
          <w:b w:val="0"/>
          <w:bCs/>
          <w14:ligatures w14:val="standard"/>
        </w:rPr>
        <w:t>.</w:t>
      </w:r>
    </w:p>
    <w:p w14:paraId="0BEC96DB" w14:textId="77777777" w:rsidR="00850F48" w:rsidRDefault="00850F48" w:rsidP="00B3766E">
      <w:pPr>
        <w:pStyle w:val="ReferenceHead"/>
        <w:spacing w:line="276" w:lineRule="auto"/>
        <w:rPr>
          <w:b w:val="0"/>
          <w:bCs/>
          <w14:ligatures w14:val="standard"/>
        </w:rPr>
      </w:pPr>
    </w:p>
    <w:p w14:paraId="5A657CD5" w14:textId="7921A9B6" w:rsidR="00F03E84" w:rsidRDefault="00240C20" w:rsidP="00B3766E">
      <w:pPr>
        <w:pStyle w:val="ReferenceHead"/>
        <w:spacing w:line="276" w:lineRule="auto"/>
        <w:rPr>
          <w14:ligatures w14:val="standard"/>
        </w:rPr>
      </w:pPr>
      <w:r>
        <w:rPr>
          <w14:ligatures w14:val="standard"/>
        </w:rPr>
        <w:t>Linear regression on all values:</w:t>
      </w:r>
    </w:p>
    <w:p w14:paraId="06CF03EF" w14:textId="49E5B72E" w:rsidR="00240C20" w:rsidRDefault="00240C20" w:rsidP="00B3766E">
      <w:pPr>
        <w:pStyle w:val="ReferenceHead"/>
        <w:spacing w:line="276" w:lineRule="auto"/>
        <w:rPr>
          <w:b w:val="0"/>
          <w:bCs/>
          <w14:ligatures w14:val="standard"/>
        </w:rPr>
      </w:pPr>
      <w:r>
        <w:rPr>
          <w:b w:val="0"/>
          <w:bCs/>
          <w:noProof/>
        </w:rPr>
        <w:drawing>
          <wp:inline distT="0" distB="0" distL="0" distR="0" wp14:anchorId="2B7927E4" wp14:editId="1F56396C">
            <wp:extent cx="3048000" cy="205803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30"/>
                    <a:stretch>
                      <a:fillRect/>
                    </a:stretch>
                  </pic:blipFill>
                  <pic:spPr>
                    <a:xfrm>
                      <a:off x="0" y="0"/>
                      <a:ext cx="3048000" cy="2058035"/>
                    </a:xfrm>
                    <a:prstGeom prst="rect">
                      <a:avLst/>
                    </a:prstGeom>
                  </pic:spPr>
                </pic:pic>
              </a:graphicData>
            </a:graphic>
          </wp:inline>
        </w:drawing>
      </w:r>
    </w:p>
    <w:p w14:paraId="0CB13C7A" w14:textId="67E9610C" w:rsidR="00240C20" w:rsidRDefault="00240C20" w:rsidP="00B3766E">
      <w:pPr>
        <w:pStyle w:val="ReferenceHead"/>
        <w:spacing w:line="276" w:lineRule="auto"/>
        <w:rPr>
          <w:b w:val="0"/>
          <w:bCs/>
          <w14:ligatures w14:val="standard"/>
        </w:rPr>
      </w:pPr>
      <w:r>
        <w:rPr>
          <w:b w:val="0"/>
          <w:bCs/>
          <w:noProof/>
        </w:rPr>
        <w:drawing>
          <wp:inline distT="0" distB="0" distL="0" distR="0" wp14:anchorId="6A4E7D1D" wp14:editId="08F63203">
            <wp:extent cx="3048000" cy="2118360"/>
            <wp:effectExtent l="0" t="0" r="0" b="0"/>
            <wp:docPr id="16" name="Picture 16"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31"/>
                    <a:stretch>
                      <a:fillRect/>
                    </a:stretch>
                  </pic:blipFill>
                  <pic:spPr>
                    <a:xfrm>
                      <a:off x="0" y="0"/>
                      <a:ext cx="3048000" cy="2118360"/>
                    </a:xfrm>
                    <a:prstGeom prst="rect">
                      <a:avLst/>
                    </a:prstGeom>
                  </pic:spPr>
                </pic:pic>
              </a:graphicData>
            </a:graphic>
          </wp:inline>
        </w:drawing>
      </w:r>
    </w:p>
    <w:p w14:paraId="467A7087"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Regression Scores(</w:t>
      </w:r>
      <w:proofErr w:type="spellStart"/>
      <w:r w:rsidRPr="00240C20">
        <w:rPr>
          <w:b w:val="0"/>
          <w:bCs/>
          <w14:ligatures w14:val="standard"/>
        </w:rPr>
        <w:t>train_test_split</w:t>
      </w:r>
      <w:proofErr w:type="spellEnd"/>
      <w:r w:rsidRPr="00240C20">
        <w:rPr>
          <w:b w:val="0"/>
          <w:bCs/>
          <w14:ligatures w14:val="standard"/>
        </w:rPr>
        <w:t>):</w:t>
      </w:r>
    </w:p>
    <w:p w14:paraId="6D2CDA3B" w14:textId="3FF4017A" w:rsidR="00240C20" w:rsidRPr="00240C20" w:rsidRDefault="00240C20" w:rsidP="00240C20">
      <w:pPr>
        <w:pStyle w:val="ReferenceHead"/>
        <w:spacing w:line="276" w:lineRule="auto"/>
        <w:rPr>
          <w:b w:val="0"/>
          <w:bCs/>
          <w14:ligatures w14:val="standard"/>
        </w:rPr>
      </w:pPr>
      <w:r w:rsidRPr="00240C20">
        <w:rPr>
          <w:b w:val="0"/>
          <w:bCs/>
          <w14:ligatures w14:val="standard"/>
        </w:rPr>
        <w:t>Mean Absolute Error: 39.43043039854889</w:t>
      </w:r>
    </w:p>
    <w:p w14:paraId="6CBD05BD"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Mean Squared Error: 6817.850459880546</w:t>
      </w:r>
    </w:p>
    <w:p w14:paraId="2A920AB0"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Median Absolute Error: 17.201820528760287</w:t>
      </w:r>
    </w:p>
    <w:p w14:paraId="3FB0D27C"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 xml:space="preserve">Explained </w:t>
      </w:r>
      <w:proofErr w:type="spellStart"/>
      <w:r w:rsidRPr="00240C20">
        <w:rPr>
          <w:b w:val="0"/>
          <w:bCs/>
          <w14:ligatures w14:val="standard"/>
        </w:rPr>
        <w:t>Var</w:t>
      </w:r>
      <w:proofErr w:type="spellEnd"/>
      <w:r w:rsidRPr="00240C20">
        <w:rPr>
          <w:b w:val="0"/>
          <w:bCs/>
          <w14:ligatures w14:val="standard"/>
        </w:rPr>
        <w:t xml:space="preserve"> Score: 0.7808385785290977</w:t>
      </w:r>
    </w:p>
    <w:p w14:paraId="7D87C2FF"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R^2 Score: 0.7804132535210337</w:t>
      </w:r>
    </w:p>
    <w:p w14:paraId="5C50BCAD"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Root Mean Squared Error: 82.57027588594183</w:t>
      </w:r>
    </w:p>
    <w:p w14:paraId="7F3CFFE4" w14:textId="169F5B48" w:rsidR="00240C20" w:rsidRDefault="00240C20" w:rsidP="00240C20">
      <w:pPr>
        <w:pStyle w:val="ReferenceHead"/>
        <w:spacing w:line="276" w:lineRule="auto"/>
        <w:rPr>
          <w:b w:val="0"/>
          <w:bCs/>
          <w14:ligatures w14:val="standard"/>
        </w:rPr>
      </w:pPr>
      <w:r w:rsidRPr="00240C20">
        <w:rPr>
          <w:b w:val="0"/>
          <w:bCs/>
          <w14:ligatures w14:val="standard"/>
        </w:rPr>
        <w:lastRenderedPageBreak/>
        <w:t>Root Mean Squared Logarithmic Error: 1.0133662599662634</w:t>
      </w:r>
    </w:p>
    <w:p w14:paraId="1ACED5CB" w14:textId="77777777" w:rsidR="00850F48" w:rsidRDefault="00850F48" w:rsidP="00240C20">
      <w:pPr>
        <w:pStyle w:val="ReferenceHead"/>
        <w:spacing w:line="276" w:lineRule="auto"/>
        <w:rPr>
          <w:b w:val="0"/>
          <w:bCs/>
          <w14:ligatures w14:val="standard"/>
        </w:rPr>
      </w:pPr>
    </w:p>
    <w:p w14:paraId="7A7D91B9" w14:textId="35466CE2" w:rsidR="00240C20" w:rsidRDefault="00240C20" w:rsidP="00240C20">
      <w:pPr>
        <w:pStyle w:val="ReferenceHead"/>
        <w:spacing w:line="276" w:lineRule="auto"/>
        <w:rPr>
          <w14:ligatures w14:val="standard"/>
        </w:rPr>
      </w:pPr>
      <w:r>
        <w:rPr>
          <w14:ligatures w14:val="standard"/>
        </w:rPr>
        <w:t>Random Forest Regression:</w:t>
      </w:r>
    </w:p>
    <w:p w14:paraId="69CBEEEB" w14:textId="7A738987" w:rsidR="00240C20" w:rsidRDefault="00240C20" w:rsidP="00240C20">
      <w:pPr>
        <w:pStyle w:val="ReferenceHead"/>
        <w:spacing w:line="276" w:lineRule="auto"/>
        <w:rPr>
          <w:b w:val="0"/>
          <w:bCs/>
          <w14:ligatures w14:val="standard"/>
        </w:rPr>
      </w:pPr>
      <w:r>
        <w:rPr>
          <w:b w:val="0"/>
          <w:bCs/>
          <w:noProof/>
        </w:rPr>
        <w:drawing>
          <wp:inline distT="0" distB="0" distL="0" distR="0" wp14:anchorId="3C6749B9" wp14:editId="6C14F122">
            <wp:extent cx="3128010" cy="2241550"/>
            <wp:effectExtent l="0" t="0" r="0" b="6350"/>
            <wp:docPr id="17" name="Picture 17" descr="A picture containing sky,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32"/>
                    <a:stretch>
                      <a:fillRect/>
                    </a:stretch>
                  </pic:blipFill>
                  <pic:spPr>
                    <a:xfrm>
                      <a:off x="0" y="0"/>
                      <a:ext cx="3143557" cy="2252691"/>
                    </a:xfrm>
                    <a:prstGeom prst="rect">
                      <a:avLst/>
                    </a:prstGeom>
                  </pic:spPr>
                </pic:pic>
              </a:graphicData>
            </a:graphic>
          </wp:inline>
        </w:drawing>
      </w:r>
    </w:p>
    <w:p w14:paraId="3D6FFAB3" w14:textId="34378E10" w:rsidR="00240C20" w:rsidRDefault="00240C20" w:rsidP="00240C20">
      <w:pPr>
        <w:pStyle w:val="ReferenceHead"/>
        <w:spacing w:line="276" w:lineRule="auto"/>
        <w:rPr>
          <w:b w:val="0"/>
          <w:bCs/>
          <w14:ligatures w14:val="standard"/>
        </w:rPr>
      </w:pPr>
      <w:r>
        <w:rPr>
          <w:b w:val="0"/>
          <w:bCs/>
          <w:noProof/>
        </w:rPr>
        <w:drawing>
          <wp:inline distT="0" distB="0" distL="0" distR="0" wp14:anchorId="3517F5E0" wp14:editId="0F7C723F">
            <wp:extent cx="3048000" cy="240665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33"/>
                    <a:stretch>
                      <a:fillRect/>
                    </a:stretch>
                  </pic:blipFill>
                  <pic:spPr>
                    <a:xfrm>
                      <a:off x="0" y="0"/>
                      <a:ext cx="3048000" cy="2406650"/>
                    </a:xfrm>
                    <a:prstGeom prst="rect">
                      <a:avLst/>
                    </a:prstGeom>
                  </pic:spPr>
                </pic:pic>
              </a:graphicData>
            </a:graphic>
          </wp:inline>
        </w:drawing>
      </w:r>
    </w:p>
    <w:p w14:paraId="3938E222" w14:textId="7D41FA13" w:rsidR="00240C20" w:rsidRPr="00240C20" w:rsidRDefault="00240C20" w:rsidP="00240C20">
      <w:pPr>
        <w:pStyle w:val="ReferenceHead"/>
        <w:spacing w:line="276" w:lineRule="auto"/>
        <w:rPr>
          <w:b w:val="0"/>
          <w:bCs/>
          <w14:ligatures w14:val="standard"/>
        </w:rPr>
      </w:pPr>
      <w:r w:rsidRPr="00240C20">
        <w:rPr>
          <w:b w:val="0"/>
          <w:bCs/>
          <w14:ligatures w14:val="standard"/>
        </w:rPr>
        <w:t>Regression Scores(</w:t>
      </w:r>
      <w:proofErr w:type="spellStart"/>
      <w:r w:rsidRPr="00240C20">
        <w:rPr>
          <w:b w:val="0"/>
          <w:bCs/>
          <w14:ligatures w14:val="standard"/>
        </w:rPr>
        <w:t>train_test_split</w:t>
      </w:r>
      <w:proofErr w:type="spellEnd"/>
      <w:r w:rsidRPr="00240C20">
        <w:rPr>
          <w:b w:val="0"/>
          <w:bCs/>
          <w14:ligatures w14:val="standard"/>
        </w:rPr>
        <w:t>):</w:t>
      </w:r>
    </w:p>
    <w:p w14:paraId="5648146F" w14:textId="011CA6CB" w:rsidR="00240C20" w:rsidRPr="00240C20" w:rsidRDefault="00240C20" w:rsidP="00240C20">
      <w:pPr>
        <w:pStyle w:val="ReferenceHead"/>
        <w:spacing w:line="276" w:lineRule="auto"/>
        <w:rPr>
          <w:b w:val="0"/>
          <w:bCs/>
          <w14:ligatures w14:val="standard"/>
        </w:rPr>
      </w:pPr>
      <w:r w:rsidRPr="00240C20">
        <w:rPr>
          <w:b w:val="0"/>
          <w:bCs/>
          <w14:ligatures w14:val="standard"/>
        </w:rPr>
        <w:t>Mean Absolute Error: 44.32481404481044</w:t>
      </w:r>
    </w:p>
    <w:p w14:paraId="2644B740" w14:textId="25A374B2" w:rsidR="00240C20" w:rsidRPr="00240C20" w:rsidRDefault="00240C20" w:rsidP="00240C20">
      <w:pPr>
        <w:pStyle w:val="ReferenceHead"/>
        <w:spacing w:line="276" w:lineRule="auto"/>
        <w:rPr>
          <w:b w:val="0"/>
          <w:bCs/>
          <w14:ligatures w14:val="standard"/>
        </w:rPr>
      </w:pPr>
      <w:r w:rsidRPr="00240C20">
        <w:rPr>
          <w:b w:val="0"/>
          <w:bCs/>
          <w14:ligatures w14:val="standard"/>
        </w:rPr>
        <w:t>Mean Squared Error: 7290.243562892095</w:t>
      </w:r>
    </w:p>
    <w:p w14:paraId="3536CC52" w14:textId="1AF85872" w:rsidR="00240C20" w:rsidRPr="00240C20" w:rsidRDefault="00240C20" w:rsidP="00240C20">
      <w:pPr>
        <w:pStyle w:val="ReferenceHead"/>
        <w:spacing w:line="276" w:lineRule="auto"/>
        <w:rPr>
          <w:b w:val="0"/>
          <w:bCs/>
          <w14:ligatures w14:val="standard"/>
        </w:rPr>
      </w:pPr>
      <w:r w:rsidRPr="00240C20">
        <w:rPr>
          <w:b w:val="0"/>
          <w:bCs/>
          <w14:ligatures w14:val="standard"/>
        </w:rPr>
        <w:t>Median Absolute Error: 19.789213599999997</w:t>
      </w:r>
    </w:p>
    <w:p w14:paraId="124936DD" w14:textId="2A7C64F1" w:rsidR="00240C20" w:rsidRPr="00240C20" w:rsidRDefault="00240C20" w:rsidP="00240C20">
      <w:pPr>
        <w:pStyle w:val="ReferenceHead"/>
        <w:spacing w:line="276" w:lineRule="auto"/>
        <w:rPr>
          <w:b w:val="0"/>
          <w:bCs/>
          <w14:ligatures w14:val="standard"/>
        </w:rPr>
      </w:pPr>
      <w:r w:rsidRPr="00240C20">
        <w:rPr>
          <w:b w:val="0"/>
          <w:bCs/>
          <w14:ligatures w14:val="standard"/>
        </w:rPr>
        <w:t xml:space="preserve">Explained </w:t>
      </w:r>
      <w:proofErr w:type="spellStart"/>
      <w:r w:rsidRPr="00240C20">
        <w:rPr>
          <w:b w:val="0"/>
          <w:bCs/>
          <w14:ligatures w14:val="standard"/>
        </w:rPr>
        <w:t>Var</w:t>
      </w:r>
      <w:proofErr w:type="spellEnd"/>
      <w:r w:rsidRPr="00240C20">
        <w:rPr>
          <w:b w:val="0"/>
          <w:bCs/>
          <w14:ligatures w14:val="standard"/>
        </w:rPr>
        <w:t xml:space="preserve"> Score: 0.7602265722831311</w:t>
      </w:r>
    </w:p>
    <w:p w14:paraId="4C56D86B" w14:textId="77777777" w:rsidR="00240C20" w:rsidRDefault="00240C20" w:rsidP="00240C20">
      <w:pPr>
        <w:pStyle w:val="ReferenceHead"/>
        <w:spacing w:line="276" w:lineRule="auto"/>
        <w:rPr>
          <w:b w:val="0"/>
          <w:bCs/>
          <w14:ligatures w14:val="standard"/>
        </w:rPr>
      </w:pPr>
      <w:r w:rsidRPr="00240C20">
        <w:rPr>
          <w:b w:val="0"/>
          <w:bCs/>
          <w14:ligatures w14:val="standard"/>
        </w:rPr>
        <w:t>R^2 Score: 0.7600637723525838</w:t>
      </w:r>
    </w:p>
    <w:p w14:paraId="7C4638D8" w14:textId="77777777" w:rsidR="00850F48" w:rsidRDefault="00850F48" w:rsidP="00240C20">
      <w:pPr>
        <w:pStyle w:val="ReferenceHead"/>
        <w:spacing w:line="276" w:lineRule="auto"/>
        <w:rPr>
          <w:b w:val="0"/>
          <w:bCs/>
          <w14:ligatures w14:val="standard"/>
        </w:rPr>
      </w:pPr>
    </w:p>
    <w:p w14:paraId="5A9F5FC5" w14:textId="6EA1B2D7" w:rsidR="00240C20" w:rsidRDefault="00240C20" w:rsidP="00240C20">
      <w:pPr>
        <w:pStyle w:val="ReferenceHead"/>
        <w:spacing w:line="276" w:lineRule="auto"/>
        <w:rPr>
          <w14:ligatures w14:val="standard"/>
        </w:rPr>
      </w:pPr>
      <w:r>
        <w:rPr>
          <w14:ligatures w14:val="standard"/>
        </w:rPr>
        <w:t>Decision Tree Regression:</w:t>
      </w:r>
    </w:p>
    <w:p w14:paraId="0E63F553" w14:textId="77777777" w:rsidR="00850F48" w:rsidRDefault="00850F48" w:rsidP="00240C20">
      <w:pPr>
        <w:pStyle w:val="ReferenceHead"/>
        <w:spacing w:line="276" w:lineRule="auto"/>
        <w:rPr>
          <w14:ligatures w14:val="standard"/>
        </w:rPr>
      </w:pPr>
    </w:p>
    <w:p w14:paraId="10CCA189" w14:textId="04C9F475" w:rsidR="00240C20" w:rsidRDefault="00240C20" w:rsidP="00240C20">
      <w:pPr>
        <w:pStyle w:val="ReferenceHead"/>
        <w:spacing w:line="276" w:lineRule="auto"/>
        <w:rPr>
          <w14:ligatures w14:val="standard"/>
        </w:rPr>
      </w:pPr>
      <w:r>
        <w:rPr>
          <w:noProof/>
        </w:rPr>
        <w:drawing>
          <wp:inline distT="0" distB="0" distL="0" distR="0" wp14:anchorId="5B8218B1" wp14:editId="50771E15">
            <wp:extent cx="3048000" cy="2667000"/>
            <wp:effectExtent l="0" t="0" r="0" b="0"/>
            <wp:docPr id="19" name="Picture 19" descr="A picture containing sky,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34"/>
                    <a:stretch>
                      <a:fillRect/>
                    </a:stretch>
                  </pic:blipFill>
                  <pic:spPr>
                    <a:xfrm>
                      <a:off x="0" y="0"/>
                      <a:ext cx="3048000" cy="2667000"/>
                    </a:xfrm>
                    <a:prstGeom prst="rect">
                      <a:avLst/>
                    </a:prstGeom>
                  </pic:spPr>
                </pic:pic>
              </a:graphicData>
            </a:graphic>
          </wp:inline>
        </w:drawing>
      </w:r>
    </w:p>
    <w:p w14:paraId="52B3E466" w14:textId="3B76D777" w:rsidR="00240C20" w:rsidRDefault="00240C20" w:rsidP="00240C20">
      <w:pPr>
        <w:pStyle w:val="ReferenceHead"/>
        <w:spacing w:line="276" w:lineRule="auto"/>
        <w:rPr>
          <w14:ligatures w14:val="standard"/>
        </w:rPr>
      </w:pPr>
      <w:r>
        <w:rPr>
          <w:noProof/>
        </w:rPr>
        <w:drawing>
          <wp:inline distT="0" distB="0" distL="0" distR="0" wp14:anchorId="12D58AC4" wp14:editId="49221470">
            <wp:extent cx="3048000" cy="23749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35"/>
                    <a:stretch>
                      <a:fillRect/>
                    </a:stretch>
                  </pic:blipFill>
                  <pic:spPr>
                    <a:xfrm>
                      <a:off x="0" y="0"/>
                      <a:ext cx="3048000" cy="2374900"/>
                    </a:xfrm>
                    <a:prstGeom prst="rect">
                      <a:avLst/>
                    </a:prstGeom>
                  </pic:spPr>
                </pic:pic>
              </a:graphicData>
            </a:graphic>
          </wp:inline>
        </w:drawing>
      </w:r>
    </w:p>
    <w:p w14:paraId="2644B816"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Regression Scores(</w:t>
      </w:r>
      <w:proofErr w:type="spellStart"/>
      <w:r w:rsidRPr="00240C20">
        <w:rPr>
          <w:b w:val="0"/>
          <w:bCs/>
          <w14:ligatures w14:val="standard"/>
        </w:rPr>
        <w:t>train_test_split</w:t>
      </w:r>
      <w:proofErr w:type="spellEnd"/>
      <w:r w:rsidRPr="00240C20">
        <w:rPr>
          <w:b w:val="0"/>
          <w:bCs/>
          <w14:ligatures w14:val="standard"/>
        </w:rPr>
        <w:t>):</w:t>
      </w:r>
    </w:p>
    <w:p w14:paraId="3556F54A"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Mean Absolute Error: 59.009372080795515</w:t>
      </w:r>
    </w:p>
    <w:p w14:paraId="640CF4CB"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Mean Squared Error: 14342.770276189405</w:t>
      </w:r>
    </w:p>
    <w:p w14:paraId="6017F293"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Median Absolute Error: 22.663409</w:t>
      </w:r>
    </w:p>
    <w:p w14:paraId="11C1E1A6"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 xml:space="preserve">Explained </w:t>
      </w:r>
      <w:proofErr w:type="spellStart"/>
      <w:r w:rsidRPr="00240C20">
        <w:rPr>
          <w:b w:val="0"/>
          <w:bCs/>
          <w14:ligatures w14:val="standard"/>
        </w:rPr>
        <w:t>Var</w:t>
      </w:r>
      <w:proofErr w:type="spellEnd"/>
      <w:r w:rsidRPr="00240C20">
        <w:rPr>
          <w:b w:val="0"/>
          <w:bCs/>
          <w14:ligatures w14:val="standard"/>
        </w:rPr>
        <w:t xml:space="preserve"> Score: 0.5280692922902059</w:t>
      </w:r>
    </w:p>
    <w:p w14:paraId="55FA5487" w14:textId="77777777" w:rsidR="00240C20" w:rsidRDefault="00240C20" w:rsidP="00240C20">
      <w:pPr>
        <w:pStyle w:val="ReferenceHead"/>
        <w:spacing w:line="276" w:lineRule="auto"/>
        <w:rPr>
          <w:b w:val="0"/>
          <w:bCs/>
          <w14:ligatures w14:val="standard"/>
        </w:rPr>
      </w:pPr>
      <w:r w:rsidRPr="00240C20">
        <w:rPr>
          <w:b w:val="0"/>
          <w:bCs/>
          <w14:ligatures w14:val="standard"/>
        </w:rPr>
        <w:t>R^2 Score: 0.5279512729040885</w:t>
      </w:r>
    </w:p>
    <w:p w14:paraId="2CFFB6AC" w14:textId="77777777" w:rsidR="00850F48" w:rsidRDefault="00850F48" w:rsidP="00240C20">
      <w:pPr>
        <w:pStyle w:val="ReferenceHead"/>
        <w:spacing w:line="276" w:lineRule="auto"/>
        <w:rPr>
          <w:b w:val="0"/>
          <w:bCs/>
          <w14:ligatures w14:val="standard"/>
        </w:rPr>
      </w:pPr>
    </w:p>
    <w:p w14:paraId="5934D4B5" w14:textId="4960DB58" w:rsidR="00240C20" w:rsidRDefault="00240C20" w:rsidP="00240C20">
      <w:pPr>
        <w:pStyle w:val="ReferenceHead"/>
        <w:spacing w:line="276" w:lineRule="auto"/>
        <w:rPr>
          <w14:ligatures w14:val="standard"/>
        </w:rPr>
      </w:pPr>
      <w:r w:rsidRPr="00240C20">
        <w:rPr>
          <w14:ligatures w14:val="standard"/>
        </w:rPr>
        <w:t xml:space="preserve">Regression Performance Evaluation for </w:t>
      </w:r>
      <w:r>
        <w:rPr>
          <w14:ligatures w14:val="standard"/>
        </w:rPr>
        <w:t>revenue</w:t>
      </w:r>
      <w:r w:rsidRPr="00240C20">
        <w:rPr>
          <w14:ligatures w14:val="standard"/>
        </w:rPr>
        <w:t xml:space="preserve"> prediction</w:t>
      </w:r>
      <w:r>
        <w:rPr>
          <w14:ligatures w14:val="standard"/>
        </w:rPr>
        <w:t xml:space="preserve"> of all 3 models:</w:t>
      </w:r>
    </w:p>
    <w:p w14:paraId="690FB63B" w14:textId="77777777" w:rsidR="00850F48" w:rsidRDefault="00850F48" w:rsidP="00240C20">
      <w:pPr>
        <w:pStyle w:val="ReferenceHead"/>
        <w:spacing w:line="276" w:lineRule="auto"/>
        <w:rPr>
          <w14:ligatures w14:val="standard"/>
        </w:rPr>
      </w:pPr>
    </w:p>
    <w:tbl>
      <w:tblPr>
        <w:tblStyle w:val="TableGrid"/>
        <w:tblW w:w="0" w:type="auto"/>
        <w:tblLook w:val="04A0" w:firstRow="1" w:lastRow="0" w:firstColumn="1" w:lastColumn="0" w:noHBand="0" w:noVBand="1"/>
      </w:tblPr>
      <w:tblGrid>
        <w:gridCol w:w="1254"/>
        <w:gridCol w:w="1254"/>
        <w:gridCol w:w="1254"/>
        <w:gridCol w:w="1254"/>
      </w:tblGrid>
      <w:tr w:rsidR="00240C20" w14:paraId="66137603" w14:textId="77777777" w:rsidTr="00240C20">
        <w:tc>
          <w:tcPr>
            <w:tcW w:w="1254" w:type="dxa"/>
          </w:tcPr>
          <w:p w14:paraId="34CB5DA3" w14:textId="7BB2BCA3" w:rsidR="00240C20" w:rsidRDefault="00240C20" w:rsidP="00240C20">
            <w:pPr>
              <w:pStyle w:val="ReferenceHead"/>
              <w:spacing w:line="276" w:lineRule="auto"/>
              <w:jc w:val="center"/>
              <w:rPr>
                <w14:ligatures w14:val="standard"/>
              </w:rPr>
            </w:pPr>
            <w:r>
              <w:rPr>
                <w14:ligatures w14:val="standard"/>
              </w:rPr>
              <w:t>Metrics</w:t>
            </w:r>
          </w:p>
        </w:tc>
        <w:tc>
          <w:tcPr>
            <w:tcW w:w="1254" w:type="dxa"/>
          </w:tcPr>
          <w:p w14:paraId="78D40DF4" w14:textId="4B717F5D" w:rsidR="00240C20" w:rsidRDefault="00240C20" w:rsidP="00240C20">
            <w:pPr>
              <w:pStyle w:val="ReferenceHead"/>
              <w:spacing w:line="276" w:lineRule="auto"/>
              <w:jc w:val="center"/>
              <w:rPr>
                <w14:ligatures w14:val="standard"/>
              </w:rPr>
            </w:pPr>
            <w:r>
              <w:rPr>
                <w14:ligatures w14:val="standard"/>
              </w:rPr>
              <w:t>Linear</w:t>
            </w:r>
          </w:p>
        </w:tc>
        <w:tc>
          <w:tcPr>
            <w:tcW w:w="1254" w:type="dxa"/>
          </w:tcPr>
          <w:p w14:paraId="7A283E60" w14:textId="4F7531AD" w:rsidR="00240C20" w:rsidRDefault="00240C20" w:rsidP="00240C20">
            <w:pPr>
              <w:pStyle w:val="ReferenceHead"/>
              <w:spacing w:line="276" w:lineRule="auto"/>
              <w:jc w:val="center"/>
              <w:rPr>
                <w14:ligatures w14:val="standard"/>
              </w:rPr>
            </w:pPr>
            <w:r>
              <w:rPr>
                <w14:ligatures w14:val="standard"/>
              </w:rPr>
              <w:t>Random Forest</w:t>
            </w:r>
          </w:p>
        </w:tc>
        <w:tc>
          <w:tcPr>
            <w:tcW w:w="1254" w:type="dxa"/>
          </w:tcPr>
          <w:p w14:paraId="74EDE913" w14:textId="55352467" w:rsidR="00240C20" w:rsidRDefault="00240C20" w:rsidP="00240C20">
            <w:pPr>
              <w:pStyle w:val="ReferenceHead"/>
              <w:spacing w:line="276" w:lineRule="auto"/>
              <w:jc w:val="center"/>
              <w:rPr>
                <w14:ligatures w14:val="standard"/>
              </w:rPr>
            </w:pPr>
            <w:r>
              <w:rPr>
                <w14:ligatures w14:val="standard"/>
              </w:rPr>
              <w:t>Decision Tree</w:t>
            </w:r>
          </w:p>
        </w:tc>
      </w:tr>
      <w:tr w:rsidR="00240C20" w14:paraId="3ADD0558" w14:textId="77777777" w:rsidTr="00240C20">
        <w:tc>
          <w:tcPr>
            <w:tcW w:w="1254" w:type="dxa"/>
          </w:tcPr>
          <w:p w14:paraId="13A33187" w14:textId="731A6EDC" w:rsidR="00240C20" w:rsidRDefault="00240C20" w:rsidP="00240C20">
            <w:pPr>
              <w:pStyle w:val="ReferenceHead"/>
              <w:spacing w:line="276" w:lineRule="auto"/>
              <w:jc w:val="center"/>
              <w:rPr>
                <w14:ligatures w14:val="standard"/>
              </w:rPr>
            </w:pPr>
            <w:r>
              <w:rPr>
                <w14:ligatures w14:val="standard"/>
              </w:rPr>
              <w:t>Mean Absolute Error</w:t>
            </w:r>
          </w:p>
        </w:tc>
        <w:tc>
          <w:tcPr>
            <w:tcW w:w="1254" w:type="dxa"/>
          </w:tcPr>
          <w:p w14:paraId="76AFB2C0" w14:textId="7F0DDFF6" w:rsidR="00240C20" w:rsidRPr="00240C20" w:rsidRDefault="00D14764" w:rsidP="00240C20">
            <w:pPr>
              <w:pStyle w:val="ReferenceHead"/>
              <w:spacing w:line="276" w:lineRule="auto"/>
              <w:jc w:val="center"/>
              <w:rPr>
                <w:b w:val="0"/>
                <w:bCs/>
                <w14:ligatures w14:val="standard"/>
              </w:rPr>
            </w:pPr>
            <w:r>
              <w:rPr>
                <w:b w:val="0"/>
                <w:bCs/>
                <w14:ligatures w14:val="standard"/>
              </w:rPr>
              <w:t>39.430</w:t>
            </w:r>
          </w:p>
        </w:tc>
        <w:tc>
          <w:tcPr>
            <w:tcW w:w="1254" w:type="dxa"/>
          </w:tcPr>
          <w:p w14:paraId="4D695E1E" w14:textId="022D363D" w:rsidR="00240C20" w:rsidRPr="00D14764" w:rsidRDefault="00D14764" w:rsidP="00240C20">
            <w:pPr>
              <w:pStyle w:val="ReferenceHead"/>
              <w:spacing w:line="276" w:lineRule="auto"/>
              <w:jc w:val="center"/>
              <w:rPr>
                <w:b w:val="0"/>
                <w:bCs/>
                <w14:ligatures w14:val="standard"/>
              </w:rPr>
            </w:pPr>
            <w:r>
              <w:rPr>
                <w:b w:val="0"/>
                <w:bCs/>
                <w14:ligatures w14:val="standard"/>
              </w:rPr>
              <w:t>44.325</w:t>
            </w:r>
          </w:p>
        </w:tc>
        <w:tc>
          <w:tcPr>
            <w:tcW w:w="1254" w:type="dxa"/>
          </w:tcPr>
          <w:p w14:paraId="5E4C942A" w14:textId="350E2B11" w:rsidR="00240C20" w:rsidRPr="00D14764" w:rsidRDefault="00D14764" w:rsidP="00240C20">
            <w:pPr>
              <w:pStyle w:val="ReferenceHead"/>
              <w:spacing w:line="276" w:lineRule="auto"/>
              <w:jc w:val="center"/>
              <w:rPr>
                <w:b w:val="0"/>
                <w:bCs/>
                <w14:ligatures w14:val="standard"/>
              </w:rPr>
            </w:pPr>
            <w:r>
              <w:rPr>
                <w:b w:val="0"/>
                <w:bCs/>
                <w14:ligatures w14:val="standard"/>
              </w:rPr>
              <w:t>59.009</w:t>
            </w:r>
          </w:p>
        </w:tc>
      </w:tr>
      <w:tr w:rsidR="00240C20" w14:paraId="7DA784BF" w14:textId="77777777" w:rsidTr="00240C20">
        <w:tc>
          <w:tcPr>
            <w:tcW w:w="1254" w:type="dxa"/>
          </w:tcPr>
          <w:p w14:paraId="4C22E4FF" w14:textId="2B025E20" w:rsidR="00240C20" w:rsidRDefault="00240C20" w:rsidP="00240C20">
            <w:pPr>
              <w:pStyle w:val="ReferenceHead"/>
              <w:spacing w:line="276" w:lineRule="auto"/>
              <w:jc w:val="center"/>
              <w:rPr>
                <w14:ligatures w14:val="standard"/>
              </w:rPr>
            </w:pPr>
            <w:r>
              <w:rPr>
                <w14:ligatures w14:val="standard"/>
              </w:rPr>
              <w:t>Mean Squared Error</w:t>
            </w:r>
          </w:p>
        </w:tc>
        <w:tc>
          <w:tcPr>
            <w:tcW w:w="1254" w:type="dxa"/>
          </w:tcPr>
          <w:p w14:paraId="71B7F748" w14:textId="3CCD5B12" w:rsidR="00240C20" w:rsidRPr="00D14764" w:rsidRDefault="00D14764" w:rsidP="00240C20">
            <w:pPr>
              <w:pStyle w:val="ReferenceHead"/>
              <w:spacing w:line="276" w:lineRule="auto"/>
              <w:jc w:val="center"/>
              <w:rPr>
                <w:b w:val="0"/>
                <w:bCs/>
                <w14:ligatures w14:val="standard"/>
              </w:rPr>
            </w:pPr>
            <w:r>
              <w:rPr>
                <w:b w:val="0"/>
                <w:bCs/>
                <w14:ligatures w14:val="standard"/>
              </w:rPr>
              <w:t>6817.850</w:t>
            </w:r>
          </w:p>
        </w:tc>
        <w:tc>
          <w:tcPr>
            <w:tcW w:w="1254" w:type="dxa"/>
          </w:tcPr>
          <w:p w14:paraId="39966D88" w14:textId="1F8523F0" w:rsidR="00240C20" w:rsidRPr="00D14764" w:rsidRDefault="00D14764" w:rsidP="00240C20">
            <w:pPr>
              <w:pStyle w:val="ReferenceHead"/>
              <w:spacing w:line="276" w:lineRule="auto"/>
              <w:jc w:val="center"/>
              <w:rPr>
                <w:b w:val="0"/>
                <w:bCs/>
                <w14:ligatures w14:val="standard"/>
              </w:rPr>
            </w:pPr>
            <w:r>
              <w:rPr>
                <w:b w:val="0"/>
                <w:bCs/>
                <w14:ligatures w14:val="standard"/>
              </w:rPr>
              <w:t>7290.244</w:t>
            </w:r>
          </w:p>
        </w:tc>
        <w:tc>
          <w:tcPr>
            <w:tcW w:w="1254" w:type="dxa"/>
          </w:tcPr>
          <w:p w14:paraId="5AF4D54B" w14:textId="2965D55D" w:rsidR="00240C20" w:rsidRPr="00D14764" w:rsidRDefault="00D14764" w:rsidP="00240C20">
            <w:pPr>
              <w:pStyle w:val="ReferenceHead"/>
              <w:spacing w:line="276" w:lineRule="auto"/>
              <w:jc w:val="center"/>
              <w:rPr>
                <w:b w:val="0"/>
                <w:bCs/>
                <w14:ligatures w14:val="standard"/>
              </w:rPr>
            </w:pPr>
            <w:r>
              <w:rPr>
                <w:b w:val="0"/>
                <w:bCs/>
                <w14:ligatures w14:val="standard"/>
              </w:rPr>
              <w:t>14342.770</w:t>
            </w:r>
          </w:p>
        </w:tc>
      </w:tr>
      <w:tr w:rsidR="00240C20" w14:paraId="315E8481" w14:textId="77777777" w:rsidTr="00240C20">
        <w:tc>
          <w:tcPr>
            <w:tcW w:w="1254" w:type="dxa"/>
          </w:tcPr>
          <w:p w14:paraId="1E9C7FCF" w14:textId="234C03DF" w:rsidR="00240C20" w:rsidRDefault="00240C20" w:rsidP="00240C20">
            <w:pPr>
              <w:pStyle w:val="ReferenceHead"/>
              <w:spacing w:line="276" w:lineRule="auto"/>
              <w:jc w:val="center"/>
              <w:rPr>
                <w14:ligatures w14:val="standard"/>
              </w:rPr>
            </w:pPr>
            <w:r>
              <w:rPr>
                <w14:ligatures w14:val="standard"/>
              </w:rPr>
              <w:t>Median Absolute Error</w:t>
            </w:r>
          </w:p>
        </w:tc>
        <w:tc>
          <w:tcPr>
            <w:tcW w:w="1254" w:type="dxa"/>
          </w:tcPr>
          <w:p w14:paraId="74DFFBBE" w14:textId="237FFF33" w:rsidR="00240C20" w:rsidRPr="00D14764" w:rsidRDefault="00D14764" w:rsidP="00240C20">
            <w:pPr>
              <w:pStyle w:val="ReferenceHead"/>
              <w:spacing w:line="276" w:lineRule="auto"/>
              <w:jc w:val="center"/>
              <w:rPr>
                <w:b w:val="0"/>
                <w:bCs/>
                <w14:ligatures w14:val="standard"/>
              </w:rPr>
            </w:pPr>
            <w:r>
              <w:rPr>
                <w:b w:val="0"/>
                <w:bCs/>
                <w14:ligatures w14:val="standard"/>
              </w:rPr>
              <w:t>17.202</w:t>
            </w:r>
          </w:p>
        </w:tc>
        <w:tc>
          <w:tcPr>
            <w:tcW w:w="1254" w:type="dxa"/>
          </w:tcPr>
          <w:p w14:paraId="4FC9962B" w14:textId="43D439E5" w:rsidR="00240C20" w:rsidRPr="00D14764" w:rsidRDefault="00D14764" w:rsidP="00240C20">
            <w:pPr>
              <w:pStyle w:val="ReferenceHead"/>
              <w:spacing w:line="276" w:lineRule="auto"/>
              <w:jc w:val="center"/>
              <w:rPr>
                <w:b w:val="0"/>
                <w:bCs/>
                <w14:ligatures w14:val="standard"/>
              </w:rPr>
            </w:pPr>
            <w:r>
              <w:rPr>
                <w:b w:val="0"/>
                <w:bCs/>
                <w14:ligatures w14:val="standard"/>
              </w:rPr>
              <w:t>19.789</w:t>
            </w:r>
          </w:p>
        </w:tc>
        <w:tc>
          <w:tcPr>
            <w:tcW w:w="1254" w:type="dxa"/>
          </w:tcPr>
          <w:p w14:paraId="0392CA10" w14:textId="10DDBF25" w:rsidR="00240C20" w:rsidRPr="00D14764" w:rsidRDefault="00D14764" w:rsidP="00240C20">
            <w:pPr>
              <w:pStyle w:val="ReferenceHead"/>
              <w:spacing w:line="276" w:lineRule="auto"/>
              <w:jc w:val="center"/>
              <w:rPr>
                <w:b w:val="0"/>
                <w:bCs/>
                <w14:ligatures w14:val="standard"/>
              </w:rPr>
            </w:pPr>
            <w:r>
              <w:rPr>
                <w:b w:val="0"/>
                <w:bCs/>
                <w14:ligatures w14:val="standard"/>
              </w:rPr>
              <w:t>22.663</w:t>
            </w:r>
          </w:p>
        </w:tc>
      </w:tr>
      <w:tr w:rsidR="00240C20" w14:paraId="53CC9601" w14:textId="77777777" w:rsidTr="00240C20">
        <w:tc>
          <w:tcPr>
            <w:tcW w:w="1254" w:type="dxa"/>
          </w:tcPr>
          <w:p w14:paraId="120E27A7" w14:textId="57111FEF" w:rsidR="00240C20" w:rsidRDefault="00240C20" w:rsidP="00240C20">
            <w:pPr>
              <w:pStyle w:val="ReferenceHead"/>
              <w:spacing w:line="276" w:lineRule="auto"/>
              <w:jc w:val="center"/>
              <w:rPr>
                <w14:ligatures w14:val="standard"/>
              </w:rPr>
            </w:pPr>
            <w:r>
              <w:rPr>
                <w14:ligatures w14:val="standard"/>
              </w:rPr>
              <w:t xml:space="preserve">Explained </w:t>
            </w:r>
            <w:proofErr w:type="spellStart"/>
            <w:r>
              <w:rPr>
                <w14:ligatures w14:val="standard"/>
              </w:rPr>
              <w:t>Var</w:t>
            </w:r>
            <w:proofErr w:type="spellEnd"/>
            <w:r>
              <w:rPr>
                <w14:ligatures w14:val="standard"/>
              </w:rPr>
              <w:t xml:space="preserve"> Score</w:t>
            </w:r>
          </w:p>
        </w:tc>
        <w:tc>
          <w:tcPr>
            <w:tcW w:w="1254" w:type="dxa"/>
          </w:tcPr>
          <w:p w14:paraId="4413DC87" w14:textId="7349AB98" w:rsidR="00240C20" w:rsidRPr="00D14764" w:rsidRDefault="00D14764" w:rsidP="00240C20">
            <w:pPr>
              <w:pStyle w:val="ReferenceHead"/>
              <w:spacing w:line="276" w:lineRule="auto"/>
              <w:jc w:val="center"/>
              <w:rPr>
                <w:b w:val="0"/>
                <w:bCs/>
                <w14:ligatures w14:val="standard"/>
              </w:rPr>
            </w:pPr>
            <w:r>
              <w:rPr>
                <w:b w:val="0"/>
                <w:bCs/>
                <w14:ligatures w14:val="standard"/>
              </w:rPr>
              <w:t>0.781</w:t>
            </w:r>
          </w:p>
        </w:tc>
        <w:tc>
          <w:tcPr>
            <w:tcW w:w="1254" w:type="dxa"/>
          </w:tcPr>
          <w:p w14:paraId="48FFFCFC" w14:textId="3C5C119B" w:rsidR="00240C20" w:rsidRPr="00D14764" w:rsidRDefault="00D14764" w:rsidP="00240C20">
            <w:pPr>
              <w:pStyle w:val="ReferenceHead"/>
              <w:spacing w:line="276" w:lineRule="auto"/>
              <w:jc w:val="center"/>
              <w:rPr>
                <w:b w:val="0"/>
                <w:bCs/>
                <w14:ligatures w14:val="standard"/>
              </w:rPr>
            </w:pPr>
            <w:r>
              <w:rPr>
                <w:b w:val="0"/>
                <w:bCs/>
                <w14:ligatures w14:val="standard"/>
              </w:rPr>
              <w:t>0.760</w:t>
            </w:r>
          </w:p>
        </w:tc>
        <w:tc>
          <w:tcPr>
            <w:tcW w:w="1254" w:type="dxa"/>
          </w:tcPr>
          <w:p w14:paraId="1F993680" w14:textId="2D6F4A1A" w:rsidR="00240C20" w:rsidRPr="00D14764" w:rsidRDefault="00D14764" w:rsidP="00240C20">
            <w:pPr>
              <w:pStyle w:val="ReferenceHead"/>
              <w:spacing w:line="276" w:lineRule="auto"/>
              <w:jc w:val="center"/>
              <w:rPr>
                <w:b w:val="0"/>
                <w:bCs/>
                <w14:ligatures w14:val="standard"/>
              </w:rPr>
            </w:pPr>
            <w:r>
              <w:rPr>
                <w:b w:val="0"/>
                <w:bCs/>
                <w14:ligatures w14:val="standard"/>
              </w:rPr>
              <w:t>0.528</w:t>
            </w:r>
          </w:p>
        </w:tc>
      </w:tr>
      <w:tr w:rsidR="00240C20" w14:paraId="3B06DDF2" w14:textId="77777777" w:rsidTr="00240C20">
        <w:tc>
          <w:tcPr>
            <w:tcW w:w="1254" w:type="dxa"/>
          </w:tcPr>
          <w:p w14:paraId="6AA38578" w14:textId="66953433" w:rsidR="00240C20" w:rsidRPr="00240C20" w:rsidRDefault="00240C20" w:rsidP="00240C20">
            <w:pPr>
              <w:pStyle w:val="ReferenceHead"/>
              <w:spacing w:line="276" w:lineRule="auto"/>
              <w:jc w:val="center"/>
              <w:rPr>
                <w14:ligatures w14:val="standard"/>
              </w:rPr>
            </w:pPr>
            <w:r>
              <w:rPr>
                <w14:ligatures w14:val="standard"/>
              </w:rPr>
              <w:t>R</w:t>
            </w:r>
            <w:r>
              <w:rPr>
                <w:vertAlign w:val="superscript"/>
                <w14:ligatures w14:val="standard"/>
              </w:rPr>
              <w:t xml:space="preserve">2 </w:t>
            </w:r>
            <w:r>
              <w:rPr>
                <w14:ligatures w14:val="standard"/>
              </w:rPr>
              <w:t>Score</w:t>
            </w:r>
          </w:p>
        </w:tc>
        <w:tc>
          <w:tcPr>
            <w:tcW w:w="1254" w:type="dxa"/>
          </w:tcPr>
          <w:p w14:paraId="1E443605" w14:textId="3B477DCE" w:rsidR="00240C20" w:rsidRPr="00D14764" w:rsidRDefault="00D14764" w:rsidP="00240C20">
            <w:pPr>
              <w:pStyle w:val="ReferenceHead"/>
              <w:spacing w:line="276" w:lineRule="auto"/>
              <w:jc w:val="center"/>
              <w:rPr>
                <w:b w:val="0"/>
                <w:bCs/>
                <w14:ligatures w14:val="standard"/>
              </w:rPr>
            </w:pPr>
            <w:r>
              <w:rPr>
                <w:b w:val="0"/>
                <w:bCs/>
                <w14:ligatures w14:val="standard"/>
              </w:rPr>
              <w:t>0.780</w:t>
            </w:r>
          </w:p>
        </w:tc>
        <w:tc>
          <w:tcPr>
            <w:tcW w:w="1254" w:type="dxa"/>
          </w:tcPr>
          <w:p w14:paraId="39D92719" w14:textId="245B30C9" w:rsidR="00240C20" w:rsidRPr="00D14764" w:rsidRDefault="00D14764" w:rsidP="00240C20">
            <w:pPr>
              <w:pStyle w:val="ReferenceHead"/>
              <w:spacing w:line="276" w:lineRule="auto"/>
              <w:jc w:val="center"/>
              <w:rPr>
                <w:b w:val="0"/>
                <w:bCs/>
                <w14:ligatures w14:val="standard"/>
              </w:rPr>
            </w:pPr>
            <w:r>
              <w:rPr>
                <w:b w:val="0"/>
                <w:bCs/>
                <w14:ligatures w14:val="standard"/>
              </w:rPr>
              <w:t>0.760</w:t>
            </w:r>
          </w:p>
        </w:tc>
        <w:tc>
          <w:tcPr>
            <w:tcW w:w="1254" w:type="dxa"/>
          </w:tcPr>
          <w:p w14:paraId="5ABDB648" w14:textId="2034DEBE" w:rsidR="00240C20" w:rsidRPr="00D14764" w:rsidRDefault="00D14764" w:rsidP="00240C20">
            <w:pPr>
              <w:pStyle w:val="ReferenceHead"/>
              <w:spacing w:line="276" w:lineRule="auto"/>
              <w:jc w:val="center"/>
              <w:rPr>
                <w:b w:val="0"/>
                <w:bCs/>
                <w14:ligatures w14:val="standard"/>
              </w:rPr>
            </w:pPr>
            <w:r>
              <w:rPr>
                <w:b w:val="0"/>
                <w:bCs/>
                <w14:ligatures w14:val="standard"/>
              </w:rPr>
              <w:t>0.528</w:t>
            </w:r>
          </w:p>
        </w:tc>
      </w:tr>
    </w:tbl>
    <w:p w14:paraId="23CB9776" w14:textId="14F9E1F4" w:rsidR="00240C20" w:rsidRDefault="00850F48" w:rsidP="00240C20">
      <w:pPr>
        <w:pStyle w:val="ReferenceHead"/>
        <w:spacing w:line="276" w:lineRule="auto"/>
        <w:rPr>
          <w14:ligatures w14:val="standard"/>
        </w:rPr>
      </w:pPr>
      <w:r>
        <w:rPr>
          <w14:ligatures w14:val="standard"/>
        </w:rPr>
        <w:t xml:space="preserve">Other data </w:t>
      </w:r>
      <w:r w:rsidR="00D14764">
        <w:rPr>
          <w14:ligatures w14:val="standard"/>
        </w:rPr>
        <w:t>(Linear Regression):</w:t>
      </w:r>
    </w:p>
    <w:p w14:paraId="3F915D9B" w14:textId="3E190183" w:rsidR="00D14764" w:rsidRPr="00240C20" w:rsidRDefault="00D14764" w:rsidP="00D14764">
      <w:pPr>
        <w:pStyle w:val="ReferenceHead"/>
        <w:spacing w:line="276" w:lineRule="auto"/>
        <w:rPr>
          <w:b w:val="0"/>
          <w:bCs/>
          <w14:ligatures w14:val="standard"/>
        </w:rPr>
      </w:pPr>
      <w:r w:rsidRPr="00240C20">
        <w:rPr>
          <w:b w:val="0"/>
          <w:bCs/>
          <w14:ligatures w14:val="standard"/>
        </w:rPr>
        <w:t>Root Mean Squared Error: 82.57</w:t>
      </w:r>
      <w:r>
        <w:rPr>
          <w:b w:val="0"/>
          <w:bCs/>
          <w14:ligatures w14:val="standard"/>
        </w:rPr>
        <w:t>0</w:t>
      </w:r>
    </w:p>
    <w:p w14:paraId="4ED69ACF" w14:textId="4F7FF9E2" w:rsidR="00D14764" w:rsidRDefault="00D14764" w:rsidP="00240C20">
      <w:pPr>
        <w:pStyle w:val="ReferenceHead"/>
        <w:spacing w:line="276" w:lineRule="auto"/>
        <w:rPr>
          <w:b w:val="0"/>
          <w:bCs/>
          <w14:ligatures w14:val="standard"/>
        </w:rPr>
      </w:pPr>
      <w:r w:rsidRPr="00240C20">
        <w:rPr>
          <w:b w:val="0"/>
          <w:bCs/>
          <w14:ligatures w14:val="standard"/>
        </w:rPr>
        <w:t>Root Mean Squared Logarithmic Error: 1.013</w:t>
      </w:r>
    </w:p>
    <w:p w14:paraId="515DFDAB" w14:textId="77777777" w:rsidR="00850F48" w:rsidRDefault="00850F48" w:rsidP="00240C20">
      <w:pPr>
        <w:pStyle w:val="ReferenceHead"/>
        <w:spacing w:line="276" w:lineRule="auto"/>
        <w:rPr>
          <w:b w:val="0"/>
          <w:bCs/>
          <w14:ligatures w14:val="standard"/>
        </w:rPr>
      </w:pPr>
    </w:p>
    <w:p w14:paraId="7BA24511" w14:textId="6A9D3BA3" w:rsidR="008655AC" w:rsidRDefault="008655AC" w:rsidP="00240C20">
      <w:pPr>
        <w:pStyle w:val="ReferenceHead"/>
        <w:spacing w:line="276" w:lineRule="auto"/>
        <w:rPr>
          <w14:ligatures w14:val="standard"/>
        </w:rPr>
      </w:pPr>
      <w:r>
        <w:rPr>
          <w14:ligatures w14:val="standard"/>
        </w:rPr>
        <w:t>APPLICATIONS</w:t>
      </w:r>
    </w:p>
    <w:p w14:paraId="32DE9782" w14:textId="35AE6462" w:rsidR="00D01F17" w:rsidRPr="00D01F17" w:rsidRDefault="00850F48" w:rsidP="00D01F17">
      <w:pPr>
        <w:pStyle w:val="ReferenceHead"/>
        <w:spacing w:line="276" w:lineRule="auto"/>
        <w:rPr>
          <w:b w:val="0"/>
          <w:bCs/>
          <w14:ligatures w14:val="standard"/>
        </w:rPr>
      </w:pPr>
      <w:r>
        <w:rPr>
          <w:b w:val="0"/>
          <w:bCs/>
          <w14:ligatures w14:val="standard"/>
        </w:rPr>
        <w:t>Based off of our findings once the predictive model was tested, we concluded that our model was not that accurate in predicting the box office revenue for the movies that have already been released. However,</w:t>
      </w:r>
      <w:r w:rsidR="00D01F17" w:rsidRPr="00D01F17">
        <w:rPr>
          <w:b w:val="0"/>
          <w:bCs/>
          <w14:ligatures w14:val="standard"/>
        </w:rPr>
        <w:t xml:space="preserve"> we can use </w:t>
      </w:r>
      <w:r>
        <w:rPr>
          <w:b w:val="0"/>
          <w:bCs/>
          <w14:ligatures w14:val="standard"/>
        </w:rPr>
        <w:t>our model</w:t>
      </w:r>
      <w:r w:rsidR="00D01F17" w:rsidRPr="00D01F17">
        <w:rPr>
          <w:b w:val="0"/>
          <w:bCs/>
          <w14:ligatures w14:val="standard"/>
        </w:rPr>
        <w:t xml:space="preserve"> as </w:t>
      </w:r>
      <w:r>
        <w:rPr>
          <w:b w:val="0"/>
          <w:bCs/>
          <w14:ligatures w14:val="standard"/>
        </w:rPr>
        <w:t>a reference</w:t>
      </w:r>
      <w:r w:rsidR="00D01F17" w:rsidRPr="00D01F17">
        <w:rPr>
          <w:b w:val="0"/>
          <w:bCs/>
          <w14:ligatures w14:val="standard"/>
        </w:rPr>
        <w:t xml:space="preserve"> for revenues of unreleased movies because of </w:t>
      </w:r>
      <w:r>
        <w:rPr>
          <w:b w:val="0"/>
          <w:bCs/>
          <w14:ligatures w14:val="standard"/>
        </w:rPr>
        <w:t xml:space="preserve">the finding that </w:t>
      </w:r>
      <w:r w:rsidR="00D01F17" w:rsidRPr="00D01F17">
        <w:rPr>
          <w:b w:val="0"/>
          <w:bCs/>
          <w14:ligatures w14:val="standard"/>
        </w:rPr>
        <w:t xml:space="preserve">some of </w:t>
      </w:r>
      <w:r>
        <w:rPr>
          <w:b w:val="0"/>
          <w:bCs/>
          <w14:ligatures w14:val="standard"/>
        </w:rPr>
        <w:t xml:space="preserve">the attributes were strongly correlated </w:t>
      </w:r>
      <w:r w:rsidR="00D01F17" w:rsidRPr="00D01F17">
        <w:rPr>
          <w:b w:val="0"/>
          <w:bCs/>
          <w14:ligatures w14:val="standard"/>
        </w:rPr>
        <w:t xml:space="preserve">like </w:t>
      </w:r>
      <w:r>
        <w:rPr>
          <w:b w:val="0"/>
          <w:bCs/>
          <w14:ligatures w14:val="standard"/>
        </w:rPr>
        <w:t xml:space="preserve">the attributes </w:t>
      </w:r>
      <w:r w:rsidR="00D01F17" w:rsidRPr="00D01F17">
        <w:rPr>
          <w:b w:val="0"/>
          <w:bCs/>
          <w14:ligatures w14:val="standard"/>
        </w:rPr>
        <w:t>budget and vote count</w:t>
      </w:r>
      <w:r>
        <w:rPr>
          <w:b w:val="0"/>
          <w:bCs/>
          <w14:ligatures w14:val="standard"/>
        </w:rPr>
        <w:t xml:space="preserve"> were</w:t>
      </w:r>
      <w:r w:rsidR="00D01F17" w:rsidRPr="00D01F17">
        <w:rPr>
          <w:b w:val="0"/>
          <w:bCs/>
          <w14:ligatures w14:val="standard"/>
        </w:rPr>
        <w:t>.</w:t>
      </w:r>
    </w:p>
    <w:p w14:paraId="206719E4" w14:textId="08105973" w:rsidR="00D01F17" w:rsidRPr="00D01F17" w:rsidRDefault="00D01F17" w:rsidP="00D01F17">
      <w:pPr>
        <w:pStyle w:val="ReferenceHead"/>
        <w:spacing w:line="276" w:lineRule="auto"/>
        <w:rPr>
          <w:b w:val="0"/>
          <w:bCs/>
          <w14:ligatures w14:val="standard"/>
        </w:rPr>
      </w:pPr>
      <w:r w:rsidRPr="00D01F17">
        <w:rPr>
          <w:b w:val="0"/>
          <w:bCs/>
          <w14:ligatures w14:val="standard"/>
        </w:rPr>
        <w:lastRenderedPageBreak/>
        <w:t>These model</w:t>
      </w:r>
      <w:r>
        <w:rPr>
          <w:b w:val="0"/>
          <w:bCs/>
          <w14:ligatures w14:val="standard"/>
        </w:rPr>
        <w:t>s</w:t>
      </w:r>
      <w:r w:rsidRPr="00D01F17">
        <w:rPr>
          <w:b w:val="0"/>
          <w:bCs/>
          <w14:ligatures w14:val="standard"/>
        </w:rPr>
        <w:t xml:space="preserve"> could be improved in the future with better techniques like Scaling, Transforming, analyzing of Textual attributes like plot summary, preview</w:t>
      </w:r>
      <w:r w:rsidR="00850F48">
        <w:rPr>
          <w:b w:val="0"/>
          <w:bCs/>
          <w14:ligatures w14:val="standard"/>
        </w:rPr>
        <w:t xml:space="preserve"> reviews, hype ratings, etc. </w:t>
      </w:r>
    </w:p>
    <w:p w14:paraId="2D05BFB9" w14:textId="2E23D7D7" w:rsidR="00D01F17" w:rsidRDefault="00850F48" w:rsidP="00D01F17">
      <w:pPr>
        <w:pStyle w:val="ReferenceHead"/>
        <w:spacing w:line="276" w:lineRule="auto"/>
        <w:rPr>
          <w:b w:val="0"/>
          <w:bCs/>
          <w14:ligatures w14:val="standard"/>
        </w:rPr>
      </w:pPr>
      <w:r>
        <w:rPr>
          <w:b w:val="0"/>
          <w:bCs/>
          <w14:ligatures w14:val="standard"/>
        </w:rPr>
        <w:t>With that, i</w:t>
      </w:r>
      <w:r w:rsidR="00D01F17" w:rsidRPr="00D01F17">
        <w:rPr>
          <w:b w:val="0"/>
          <w:bCs/>
          <w14:ligatures w14:val="standard"/>
        </w:rPr>
        <w:t xml:space="preserve">ncluding the amount of interactions </w:t>
      </w:r>
      <w:r>
        <w:rPr>
          <w:b w:val="0"/>
          <w:bCs/>
          <w14:ligatures w14:val="standard"/>
        </w:rPr>
        <w:t xml:space="preserve">and talk regarding upcoming films </w:t>
      </w:r>
      <w:r w:rsidR="00D01F17" w:rsidRPr="00D01F17">
        <w:rPr>
          <w:b w:val="0"/>
          <w:bCs/>
          <w14:ligatures w14:val="standard"/>
        </w:rPr>
        <w:t>on social media</w:t>
      </w:r>
      <w:r>
        <w:rPr>
          <w:b w:val="0"/>
          <w:bCs/>
          <w14:ligatures w14:val="standard"/>
        </w:rPr>
        <w:t xml:space="preserve"> could help further improve our predictive model because</w:t>
      </w:r>
      <w:r w:rsidR="002A4AB5">
        <w:rPr>
          <w:b w:val="0"/>
          <w:bCs/>
          <w14:ligatures w14:val="standard"/>
        </w:rPr>
        <w:t xml:space="preserve"> many other projects have found a strong correlation between a film’s social media hype and the revenue that it brings into the box office. Furthermore, data that is included in other datasets such as the IMDB Dataset which contains data such as: the actors and directors of the films, the IMDB scores, IMDB reviews,</w:t>
      </w:r>
      <w:r w:rsidR="00D01F17" w:rsidRPr="00D01F17">
        <w:rPr>
          <w:b w:val="0"/>
          <w:bCs/>
          <w14:ligatures w14:val="standard"/>
        </w:rPr>
        <w:t xml:space="preserve"> </w:t>
      </w:r>
      <w:r w:rsidR="002A4AB5">
        <w:rPr>
          <w:b w:val="0"/>
          <w:bCs/>
          <w14:ligatures w14:val="standard"/>
        </w:rPr>
        <w:t xml:space="preserve">etc., </w:t>
      </w:r>
      <w:r w:rsidR="00D01F17" w:rsidRPr="00D01F17">
        <w:rPr>
          <w:b w:val="0"/>
          <w:bCs/>
          <w14:ligatures w14:val="standard"/>
        </w:rPr>
        <w:t xml:space="preserve">could </w:t>
      </w:r>
      <w:r w:rsidR="002A4AB5">
        <w:rPr>
          <w:b w:val="0"/>
          <w:bCs/>
          <w14:ligatures w14:val="standard"/>
        </w:rPr>
        <w:t xml:space="preserve">also </w:t>
      </w:r>
      <w:r w:rsidR="00D01F17" w:rsidRPr="00D01F17">
        <w:rPr>
          <w:b w:val="0"/>
          <w:bCs/>
          <w14:ligatures w14:val="standard"/>
        </w:rPr>
        <w:t>help further improve the predictive model.</w:t>
      </w:r>
    </w:p>
    <w:p w14:paraId="4009DEB9" w14:textId="77777777" w:rsidR="002A4AB5" w:rsidRPr="00D01F17" w:rsidRDefault="002A4AB5" w:rsidP="00D01F17">
      <w:pPr>
        <w:pStyle w:val="ReferenceHead"/>
        <w:spacing w:line="276" w:lineRule="auto"/>
        <w:rPr>
          <w:b w:val="0"/>
          <w:bCs/>
          <w14:ligatures w14:val="standard"/>
        </w:rPr>
      </w:pPr>
    </w:p>
    <w:p w14:paraId="2A680C62" w14:textId="54897BFB" w:rsidR="008655AC" w:rsidRPr="004D7AC6" w:rsidRDefault="004D7AC6" w:rsidP="004D7AC6">
      <w:pPr>
        <w:pStyle w:val="AckHead"/>
        <w:ind w:left="0" w:firstLine="0"/>
      </w:pPr>
      <w:r w:rsidRPr="00586A35">
        <w:t>ACKNOWLEDGMENTS</w:t>
      </w:r>
    </w:p>
    <w:p w14:paraId="1FA9A1CF" w14:textId="5A0E1DC3" w:rsidR="0007392C" w:rsidRPr="00F03E84" w:rsidRDefault="00AA5BF1" w:rsidP="00B3766E">
      <w:pPr>
        <w:pStyle w:val="ReferenceHead"/>
        <w:spacing w:line="276" w:lineRule="auto"/>
        <w:rPr>
          <w:b w:val="0"/>
          <w:bCs/>
          <w14:ligatures w14:val="standard"/>
        </w:rPr>
      </w:pPr>
      <w:r w:rsidRPr="00586A35">
        <w:rPr>
          <w14:ligatures w14:val="standard"/>
        </w:rPr>
        <w:t>REFERENCES</w:t>
      </w:r>
    </w:p>
    <w:p w14:paraId="2683D1A4" w14:textId="39D5A625" w:rsidR="00D67D70" w:rsidRDefault="00586A35" w:rsidP="00B3766E">
      <w:pPr>
        <w:pStyle w:val="Bibentry"/>
        <w:spacing w:line="276" w:lineRule="auto"/>
        <w:rPr>
          <w14:ligatures w14:val="standard"/>
        </w:rPr>
      </w:pPr>
      <w:r w:rsidRPr="00586A35">
        <w:rPr>
          <w14:ligatures w14:val="standard"/>
        </w:rPr>
        <w:t>[1]</w:t>
      </w:r>
      <w:r w:rsidR="00BC5BDA" w:rsidRPr="00586A35">
        <w:rPr>
          <w14:ligatures w14:val="standard"/>
        </w:rPr>
        <w:tab/>
      </w:r>
      <w:proofErr w:type="spellStart"/>
      <w:r w:rsidR="00D67D70" w:rsidRPr="00D67D70">
        <w:rPr>
          <w:rFonts w:eastAsia="Times New Roman"/>
          <w:color w:val="000000"/>
          <w:szCs w:val="14"/>
        </w:rPr>
        <w:t>Galvão</w:t>
      </w:r>
      <w:proofErr w:type="spellEnd"/>
      <w:r w:rsidR="00D67D70" w:rsidRPr="00D67D70">
        <w:rPr>
          <w:rFonts w:eastAsia="Times New Roman"/>
          <w:color w:val="000000"/>
          <w:szCs w:val="14"/>
        </w:rPr>
        <w:t xml:space="preserve">, M. and </w:t>
      </w:r>
      <w:proofErr w:type="spellStart"/>
      <w:r w:rsidR="00D67D70" w:rsidRPr="00D67D70">
        <w:rPr>
          <w:rFonts w:eastAsia="Times New Roman"/>
          <w:color w:val="000000"/>
          <w:szCs w:val="14"/>
        </w:rPr>
        <w:t>Henriques</w:t>
      </w:r>
      <w:proofErr w:type="spellEnd"/>
      <w:r w:rsidR="00D67D70" w:rsidRPr="00D67D70">
        <w:rPr>
          <w:rFonts w:eastAsia="Times New Roman"/>
          <w:color w:val="000000"/>
          <w:szCs w:val="14"/>
        </w:rPr>
        <w:t xml:space="preserve">, R. (2018). Forecasting Movie Box Office Profitability. Journal of Information Systems Engineering &amp; Management, 3(3), 22. </w:t>
      </w:r>
      <w:hyperlink r:id="rId36" w:history="1">
        <w:r w:rsidR="00D67D70" w:rsidRPr="00D67D70">
          <w:rPr>
            <w:rStyle w:val="Hyperlink"/>
            <w:rFonts w:eastAsia="Times New Roman"/>
            <w:szCs w:val="14"/>
          </w:rPr>
          <w:t>https://doi.org/10.20897/jisem/2658</w:t>
        </w:r>
      </w:hyperlink>
      <w:r w:rsidR="00D67D70" w:rsidRPr="00586A35">
        <w:rPr>
          <w14:ligatures w14:val="standard"/>
        </w:rPr>
        <w:t xml:space="preserve"> </w:t>
      </w:r>
    </w:p>
    <w:p w14:paraId="5453A50B" w14:textId="4BFC8257" w:rsidR="004B3D6B" w:rsidRDefault="004B3D6B" w:rsidP="00B3766E">
      <w:pPr>
        <w:pStyle w:val="Bibentry"/>
        <w:spacing w:line="276" w:lineRule="auto"/>
        <w:rPr>
          <w14:ligatures w14:val="standard"/>
        </w:rPr>
      </w:pPr>
      <w:r>
        <w:rPr>
          <w14:ligatures w14:val="standard"/>
        </w:rPr>
        <w:t xml:space="preserve">[2]   </w:t>
      </w:r>
      <w:r w:rsidRPr="004B3D6B">
        <w:rPr>
          <w14:ligatures w14:val="standard"/>
        </w:rPr>
        <w:t xml:space="preserve">F. Maxwell Harper and Joseph A. </w:t>
      </w:r>
      <w:proofErr w:type="spellStart"/>
      <w:r w:rsidRPr="004B3D6B">
        <w:rPr>
          <w14:ligatures w14:val="standard"/>
        </w:rPr>
        <w:t>Konstan</w:t>
      </w:r>
      <w:proofErr w:type="spellEnd"/>
      <w:r w:rsidRPr="004B3D6B">
        <w:rPr>
          <w14:ligatures w14:val="standard"/>
        </w:rPr>
        <w:t xml:space="preserve">. 2015. The </w:t>
      </w:r>
      <w:proofErr w:type="spellStart"/>
      <w:r w:rsidRPr="004B3D6B">
        <w:rPr>
          <w14:ligatures w14:val="standard"/>
        </w:rPr>
        <w:t>MovieLens</w:t>
      </w:r>
      <w:proofErr w:type="spellEnd"/>
      <w:r w:rsidRPr="004B3D6B">
        <w:rPr>
          <w14:ligatures w14:val="standard"/>
        </w:rPr>
        <w:t xml:space="preserve"> Datasets: History and Context. ACM Transactions on Interactive Intelligent Systems (</w:t>
      </w:r>
      <w:proofErr w:type="spellStart"/>
      <w:r w:rsidRPr="004B3D6B">
        <w:rPr>
          <w14:ligatures w14:val="standard"/>
        </w:rPr>
        <w:t>TiiS</w:t>
      </w:r>
      <w:proofErr w:type="spellEnd"/>
      <w:r w:rsidRPr="004B3D6B">
        <w:rPr>
          <w14:ligatures w14:val="standard"/>
        </w:rPr>
        <w:t xml:space="preserve">) 5, 4, Article 19 (December 2015), 19 pages. </w:t>
      </w:r>
      <w:hyperlink r:id="rId37" w:history="1">
        <w:r w:rsidRPr="008E6875">
          <w:rPr>
            <w:rStyle w:val="Hyperlink"/>
            <w14:ligatures w14:val="standard"/>
          </w:rPr>
          <w:t>http://dx.doi.org/10.1145/2827872</w:t>
        </w:r>
      </w:hyperlink>
    </w:p>
    <w:p w14:paraId="06BE09EB" w14:textId="77777777" w:rsidR="004B3D6B" w:rsidRDefault="004B3D6B" w:rsidP="00B3766E">
      <w:pPr>
        <w:pStyle w:val="Bibentry"/>
        <w:spacing w:line="276" w:lineRule="auto"/>
        <w:rPr>
          <w14:ligatures w14:val="standard"/>
        </w:rPr>
      </w:pPr>
    </w:p>
    <w:p w14:paraId="1FF624CE" w14:textId="77777777" w:rsidR="004B3D6B" w:rsidRDefault="004B3D6B" w:rsidP="00B3766E">
      <w:pPr>
        <w:pStyle w:val="Bibentry"/>
        <w:spacing w:line="276" w:lineRule="auto"/>
        <w:rPr>
          <w14:ligatures w14:val="standard"/>
        </w:rPr>
      </w:pPr>
    </w:p>
    <w:p w14:paraId="7A62AD36"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Conference Name:ACM Woodstock conference</w:t>
      </w:r>
    </w:p>
    <w:p w14:paraId="369BE296"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Conference Short Name:WOODSTOCK’18</w:t>
      </w:r>
    </w:p>
    <w:p w14:paraId="1550529C"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Conference Location:El Paso, Texas USA</w:t>
      </w:r>
    </w:p>
    <w:p w14:paraId="457DF467"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ISBN:978-1-4503-0000-0/18/06</w:t>
      </w:r>
    </w:p>
    <w:p w14:paraId="0C15E312"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Year:2018</w:t>
      </w:r>
    </w:p>
    <w:p w14:paraId="3EB4E03D"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Date:June</w:t>
      </w:r>
    </w:p>
    <w:p w14:paraId="3C0B4E91"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Copyright Year:2018</w:t>
      </w:r>
    </w:p>
    <w:p w14:paraId="18D1D251"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Copyright Statement:rightsretained</w:t>
      </w:r>
    </w:p>
    <w:p w14:paraId="447E2566"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DOI:10.1145/1234567890</w:t>
      </w:r>
    </w:p>
    <w:p w14:paraId="366D87D5"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RRH: F. Surname et al.</w:t>
      </w:r>
    </w:p>
    <w:p w14:paraId="2300BEB0" w14:textId="77777777" w:rsidR="00586A35" w:rsidRPr="00586A35" w:rsidRDefault="00C14A4F" w:rsidP="00B3766E">
      <w:pPr>
        <w:pStyle w:val="MetadataHead"/>
        <w:spacing w:line="276" w:lineRule="auto"/>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FB4CB" w14:textId="77777777" w:rsidR="009439AE" w:rsidRDefault="009439AE">
      <w:r>
        <w:separator/>
      </w:r>
    </w:p>
  </w:endnote>
  <w:endnote w:type="continuationSeparator" w:id="0">
    <w:p w14:paraId="66F239D8" w14:textId="77777777" w:rsidR="009439AE" w:rsidRDefault="009439AE">
      <w:r>
        <w:continuationSeparator/>
      </w:r>
    </w:p>
  </w:endnote>
  <w:endnote w:type="continuationNotice" w:id="1">
    <w:p w14:paraId="622AA993" w14:textId="77777777" w:rsidR="009439AE" w:rsidRDefault="00943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5DE16" w14:textId="77777777" w:rsidR="00586A35" w:rsidRPr="00586A35" w:rsidRDefault="00586A35" w:rsidP="00586A35">
    <w:pPr>
      <w:pStyle w:val="Footer"/>
      <w:rPr>
        <w:rStyle w:val="PageNumber"/>
        <w:rFonts w:ascii="Linux Biolinum" w:hAnsi="Linux Biolinum" w:cs="Linux Biolinum"/>
      </w:rPr>
    </w:pPr>
  </w:p>
  <w:p w14:paraId="67C5B4C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171C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5B88D" w14:textId="77777777" w:rsidR="009439AE" w:rsidRDefault="009439AE">
      <w:r>
        <w:separator/>
      </w:r>
    </w:p>
  </w:footnote>
  <w:footnote w:type="continuationSeparator" w:id="0">
    <w:p w14:paraId="0BA53150" w14:textId="77777777" w:rsidR="009439AE" w:rsidRDefault="009439AE">
      <w:r>
        <w:continuationSeparator/>
      </w:r>
    </w:p>
  </w:footnote>
  <w:footnote w:type="continuationNotice" w:id="1">
    <w:p w14:paraId="474A9B19" w14:textId="77777777" w:rsidR="009439AE" w:rsidRDefault="009439A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4FE08F1B" w14:textId="77777777" w:rsidTr="00586A35">
      <w:tc>
        <w:tcPr>
          <w:tcW w:w="2500" w:type="pct"/>
          <w:vAlign w:val="center"/>
        </w:tcPr>
        <w:p w14:paraId="29472C8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A851E1A" w14:textId="4DEDE544" w:rsidR="00586A35" w:rsidRPr="00586A35" w:rsidRDefault="00AD1F8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N</w:t>
          </w:r>
          <w:r w:rsidR="00586A35" w:rsidRPr="00586A35">
            <w:rPr>
              <w:rFonts w:ascii="Linux Biolinum" w:hAnsi="Linux Biolinum" w:cs="Linux Biolinum"/>
            </w:rPr>
            <w:t xml:space="preserve">. </w:t>
          </w:r>
          <w:r>
            <w:rPr>
              <w:rFonts w:ascii="Linux Biolinum" w:hAnsi="Linux Biolinum" w:cs="Linux Biolinum"/>
            </w:rPr>
            <w:t>Nguyen</w:t>
          </w:r>
          <w:r w:rsidR="00586A35" w:rsidRPr="00586A35">
            <w:rPr>
              <w:rFonts w:ascii="Linux Biolinum" w:hAnsi="Linux Biolinum" w:cs="Linux Biolinum"/>
            </w:rPr>
            <w:t xml:space="preserve"> et al.</w:t>
          </w:r>
        </w:p>
      </w:tc>
    </w:tr>
  </w:tbl>
  <w:p w14:paraId="74DED978" w14:textId="77777777" w:rsidR="002B01E4" w:rsidRPr="00586A35" w:rsidRDefault="002B01E4" w:rsidP="00586A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625DA32B" w14:textId="77777777" w:rsidTr="00586A35">
      <w:tc>
        <w:tcPr>
          <w:tcW w:w="2500" w:type="pct"/>
          <w:vAlign w:val="center"/>
        </w:tcPr>
        <w:p w14:paraId="3D9FC21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4E578F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D499EDC" w14:textId="77777777" w:rsidR="002B01E4" w:rsidRPr="00586A35" w:rsidRDefault="002B01E4" w:rsidP="00586A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7A0722"/>
    <w:multiLevelType w:val="hybridMultilevel"/>
    <w:tmpl w:val="A83EFF0C"/>
    <w:lvl w:ilvl="0" w:tplc="04090003">
      <w:start w:val="1"/>
      <w:numFmt w:val="bullet"/>
      <w:lvlText w:val="o"/>
      <w:lvlJc w:val="left"/>
      <w:pPr>
        <w:ind w:left="2844" w:hanging="360"/>
      </w:pPr>
      <w:rPr>
        <w:rFonts w:ascii="Courier New" w:hAnsi="Courier New" w:cs="Courier New"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nsid w:val="435D7A42"/>
    <w:multiLevelType w:val="hybridMultilevel"/>
    <w:tmpl w:val="0E982662"/>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2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nsid w:val="4ECC3874"/>
    <w:multiLevelType w:val="hybridMultilevel"/>
    <w:tmpl w:val="062ACF80"/>
    <w:lvl w:ilvl="0" w:tplc="0409000D">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nsid w:val="58073AD2"/>
    <w:multiLevelType w:val="hybridMultilevel"/>
    <w:tmpl w:val="9662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0E04E92"/>
    <w:multiLevelType w:val="hybridMultilevel"/>
    <w:tmpl w:val="8FC03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nsid w:val="689D1A9F"/>
    <w:multiLevelType w:val="hybridMultilevel"/>
    <w:tmpl w:val="E73EC88A"/>
    <w:lvl w:ilvl="0" w:tplc="F9DACA26">
      <w:start w:val="1"/>
      <w:numFmt w:val="bullet"/>
      <w:pStyle w:val="Head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1"/>
  </w:num>
  <w:num w:numId="4">
    <w:abstractNumId w:val="33"/>
  </w:num>
  <w:num w:numId="5">
    <w:abstractNumId w:val="21"/>
  </w:num>
  <w:num w:numId="6">
    <w:abstractNumId w:val="16"/>
  </w:num>
  <w:num w:numId="7">
    <w:abstractNumId w:val="30"/>
  </w:num>
  <w:num w:numId="8">
    <w:abstractNumId w:val="24"/>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8"/>
  </w:num>
  <w:num w:numId="22">
    <w:abstractNumId w:val="35"/>
  </w:num>
  <w:num w:numId="23">
    <w:abstractNumId w:val="14"/>
  </w:num>
  <w:num w:numId="24">
    <w:abstractNumId w:val="32"/>
  </w:num>
  <w:num w:numId="25">
    <w:abstractNumId w:val="26"/>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0"/>
  </w:num>
  <w:num w:numId="35">
    <w:abstractNumId w:val="27"/>
  </w:num>
  <w:num w:numId="36">
    <w:abstractNumId w:val="25"/>
  </w:num>
  <w:num w:numId="37">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0ACC"/>
    <w:rsid w:val="000019C1"/>
    <w:rsid w:val="0000598B"/>
    <w:rsid w:val="000217F0"/>
    <w:rsid w:val="00027A17"/>
    <w:rsid w:val="00035FAD"/>
    <w:rsid w:val="00041330"/>
    <w:rsid w:val="00045252"/>
    <w:rsid w:val="00047398"/>
    <w:rsid w:val="0004761C"/>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0893"/>
    <w:rsid w:val="000E118B"/>
    <w:rsid w:val="000E278E"/>
    <w:rsid w:val="000E7A87"/>
    <w:rsid w:val="000F6090"/>
    <w:rsid w:val="001041A3"/>
    <w:rsid w:val="0010534D"/>
    <w:rsid w:val="00125AC6"/>
    <w:rsid w:val="00127D30"/>
    <w:rsid w:val="0013113A"/>
    <w:rsid w:val="001314CF"/>
    <w:rsid w:val="001363F5"/>
    <w:rsid w:val="0014033E"/>
    <w:rsid w:val="00140C02"/>
    <w:rsid w:val="00141A17"/>
    <w:rsid w:val="0014244B"/>
    <w:rsid w:val="00142FEA"/>
    <w:rsid w:val="001453E7"/>
    <w:rsid w:val="00145419"/>
    <w:rsid w:val="00145486"/>
    <w:rsid w:val="00152510"/>
    <w:rsid w:val="001566AE"/>
    <w:rsid w:val="001751F7"/>
    <w:rsid w:val="00177C7A"/>
    <w:rsid w:val="00184116"/>
    <w:rsid w:val="00193445"/>
    <w:rsid w:val="001961CD"/>
    <w:rsid w:val="001A06AF"/>
    <w:rsid w:val="001A43B1"/>
    <w:rsid w:val="001A71BB"/>
    <w:rsid w:val="001B29D6"/>
    <w:rsid w:val="001D5887"/>
    <w:rsid w:val="001E2720"/>
    <w:rsid w:val="001E6B96"/>
    <w:rsid w:val="001E71D7"/>
    <w:rsid w:val="001E7854"/>
    <w:rsid w:val="001F5D38"/>
    <w:rsid w:val="0020294A"/>
    <w:rsid w:val="002233F8"/>
    <w:rsid w:val="00240C20"/>
    <w:rsid w:val="00245119"/>
    <w:rsid w:val="00250FEF"/>
    <w:rsid w:val="00252596"/>
    <w:rsid w:val="00264B6B"/>
    <w:rsid w:val="00270347"/>
    <w:rsid w:val="0027195D"/>
    <w:rsid w:val="002727D3"/>
    <w:rsid w:val="002738DA"/>
    <w:rsid w:val="00282789"/>
    <w:rsid w:val="0028698D"/>
    <w:rsid w:val="00290DF5"/>
    <w:rsid w:val="00292645"/>
    <w:rsid w:val="0029583F"/>
    <w:rsid w:val="002963E2"/>
    <w:rsid w:val="002A4AB5"/>
    <w:rsid w:val="002A517A"/>
    <w:rsid w:val="002B01E4"/>
    <w:rsid w:val="002B1F59"/>
    <w:rsid w:val="002D26C4"/>
    <w:rsid w:val="002D3B2C"/>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60D"/>
    <w:rsid w:val="00390853"/>
    <w:rsid w:val="00392395"/>
    <w:rsid w:val="003936B1"/>
    <w:rsid w:val="003944CF"/>
    <w:rsid w:val="003A053E"/>
    <w:rsid w:val="003A1ABD"/>
    <w:rsid w:val="003A6310"/>
    <w:rsid w:val="003B1CA3"/>
    <w:rsid w:val="003B44F3"/>
    <w:rsid w:val="003C3338"/>
    <w:rsid w:val="003C3E86"/>
    <w:rsid w:val="003D0DD2"/>
    <w:rsid w:val="003D544B"/>
    <w:rsid w:val="003D7001"/>
    <w:rsid w:val="003E4729"/>
    <w:rsid w:val="003E6247"/>
    <w:rsid w:val="003F4297"/>
    <w:rsid w:val="003F5DAE"/>
    <w:rsid w:val="003F5F3D"/>
    <w:rsid w:val="003F7CA2"/>
    <w:rsid w:val="0040337F"/>
    <w:rsid w:val="00403C5E"/>
    <w:rsid w:val="00406846"/>
    <w:rsid w:val="004128EE"/>
    <w:rsid w:val="004236ED"/>
    <w:rsid w:val="00427C7D"/>
    <w:rsid w:val="00431CB0"/>
    <w:rsid w:val="00434B34"/>
    <w:rsid w:val="0046042C"/>
    <w:rsid w:val="0048106F"/>
    <w:rsid w:val="0048126B"/>
    <w:rsid w:val="004825CE"/>
    <w:rsid w:val="004836A6"/>
    <w:rsid w:val="00492EF4"/>
    <w:rsid w:val="004947C9"/>
    <w:rsid w:val="00495781"/>
    <w:rsid w:val="00497365"/>
    <w:rsid w:val="004A7556"/>
    <w:rsid w:val="004B0BF6"/>
    <w:rsid w:val="004B3D6B"/>
    <w:rsid w:val="004C1EDF"/>
    <w:rsid w:val="004C49F3"/>
    <w:rsid w:val="004C6B2D"/>
    <w:rsid w:val="004D7AC6"/>
    <w:rsid w:val="0050103C"/>
    <w:rsid w:val="00502822"/>
    <w:rsid w:val="005041C6"/>
    <w:rsid w:val="00504C8B"/>
    <w:rsid w:val="00506EF6"/>
    <w:rsid w:val="005153AC"/>
    <w:rsid w:val="005160AB"/>
    <w:rsid w:val="00517715"/>
    <w:rsid w:val="00523CD9"/>
    <w:rsid w:val="005368B1"/>
    <w:rsid w:val="00540C55"/>
    <w:rsid w:val="00551881"/>
    <w:rsid w:val="005528F6"/>
    <w:rsid w:val="005543F4"/>
    <w:rsid w:val="00572E26"/>
    <w:rsid w:val="0058578F"/>
    <w:rsid w:val="00586A35"/>
    <w:rsid w:val="005927BE"/>
    <w:rsid w:val="00596082"/>
    <w:rsid w:val="00596F2A"/>
    <w:rsid w:val="005B2ED3"/>
    <w:rsid w:val="005B4544"/>
    <w:rsid w:val="005B493F"/>
    <w:rsid w:val="005C38A4"/>
    <w:rsid w:val="005C3D72"/>
    <w:rsid w:val="005C5E36"/>
    <w:rsid w:val="005D0695"/>
    <w:rsid w:val="005D0CCE"/>
    <w:rsid w:val="005D61D5"/>
    <w:rsid w:val="005D7E6E"/>
    <w:rsid w:val="005E22A3"/>
    <w:rsid w:val="005F30FF"/>
    <w:rsid w:val="005F55B9"/>
    <w:rsid w:val="00607A60"/>
    <w:rsid w:val="0061273A"/>
    <w:rsid w:val="00612C56"/>
    <w:rsid w:val="00612E4E"/>
    <w:rsid w:val="006317A6"/>
    <w:rsid w:val="0063608B"/>
    <w:rsid w:val="00644AC8"/>
    <w:rsid w:val="00650463"/>
    <w:rsid w:val="00650762"/>
    <w:rsid w:val="006514CD"/>
    <w:rsid w:val="0065275A"/>
    <w:rsid w:val="00654D92"/>
    <w:rsid w:val="00660A05"/>
    <w:rsid w:val="00670649"/>
    <w:rsid w:val="00675128"/>
    <w:rsid w:val="0069472B"/>
    <w:rsid w:val="00694749"/>
    <w:rsid w:val="00697358"/>
    <w:rsid w:val="006978B2"/>
    <w:rsid w:val="006A22F6"/>
    <w:rsid w:val="006A29E8"/>
    <w:rsid w:val="006C4BE3"/>
    <w:rsid w:val="006D0C8C"/>
    <w:rsid w:val="006D0E9B"/>
    <w:rsid w:val="006D2239"/>
    <w:rsid w:val="006E0D12"/>
    <w:rsid w:val="006E4407"/>
    <w:rsid w:val="006E7653"/>
    <w:rsid w:val="006F050A"/>
    <w:rsid w:val="006F1681"/>
    <w:rsid w:val="00701FA6"/>
    <w:rsid w:val="0070306F"/>
    <w:rsid w:val="00704113"/>
    <w:rsid w:val="0070473B"/>
    <w:rsid w:val="0070531E"/>
    <w:rsid w:val="0071750F"/>
    <w:rsid w:val="00717FB2"/>
    <w:rsid w:val="007249CB"/>
    <w:rsid w:val="00727914"/>
    <w:rsid w:val="00727EBD"/>
    <w:rsid w:val="00732243"/>
    <w:rsid w:val="00732D22"/>
    <w:rsid w:val="00743328"/>
    <w:rsid w:val="007451FF"/>
    <w:rsid w:val="00745373"/>
    <w:rsid w:val="00747E2B"/>
    <w:rsid w:val="00747E69"/>
    <w:rsid w:val="00751EC1"/>
    <w:rsid w:val="00752225"/>
    <w:rsid w:val="00753548"/>
    <w:rsid w:val="00764059"/>
    <w:rsid w:val="007647B0"/>
    <w:rsid w:val="00765265"/>
    <w:rsid w:val="007800CE"/>
    <w:rsid w:val="00780227"/>
    <w:rsid w:val="00780EE4"/>
    <w:rsid w:val="0078619D"/>
    <w:rsid w:val="00793451"/>
    <w:rsid w:val="00793808"/>
    <w:rsid w:val="0079682F"/>
    <w:rsid w:val="00797D60"/>
    <w:rsid w:val="007A3F4E"/>
    <w:rsid w:val="007A481F"/>
    <w:rsid w:val="007A502C"/>
    <w:rsid w:val="007A579F"/>
    <w:rsid w:val="007B5C5C"/>
    <w:rsid w:val="007C57E7"/>
    <w:rsid w:val="007D3C28"/>
    <w:rsid w:val="007E0B4F"/>
    <w:rsid w:val="007E7648"/>
    <w:rsid w:val="007F266E"/>
    <w:rsid w:val="007F2D1D"/>
    <w:rsid w:val="007F303E"/>
    <w:rsid w:val="007F5A47"/>
    <w:rsid w:val="00802E06"/>
    <w:rsid w:val="008051C3"/>
    <w:rsid w:val="00810CE2"/>
    <w:rsid w:val="008150D4"/>
    <w:rsid w:val="00824131"/>
    <w:rsid w:val="008313F7"/>
    <w:rsid w:val="0083735E"/>
    <w:rsid w:val="0083750F"/>
    <w:rsid w:val="00837CBF"/>
    <w:rsid w:val="0084362B"/>
    <w:rsid w:val="00843705"/>
    <w:rsid w:val="008460A3"/>
    <w:rsid w:val="00847A31"/>
    <w:rsid w:val="00850D0C"/>
    <w:rsid w:val="00850F48"/>
    <w:rsid w:val="0085553A"/>
    <w:rsid w:val="008655AC"/>
    <w:rsid w:val="00871E83"/>
    <w:rsid w:val="0089066F"/>
    <w:rsid w:val="00891A1D"/>
    <w:rsid w:val="008949E1"/>
    <w:rsid w:val="008A665A"/>
    <w:rsid w:val="008B1EFD"/>
    <w:rsid w:val="008B710D"/>
    <w:rsid w:val="008C6E83"/>
    <w:rsid w:val="008C72C9"/>
    <w:rsid w:val="008D4A83"/>
    <w:rsid w:val="008D5938"/>
    <w:rsid w:val="008F6FB8"/>
    <w:rsid w:val="00900CD2"/>
    <w:rsid w:val="009010B7"/>
    <w:rsid w:val="00903FEA"/>
    <w:rsid w:val="009073E1"/>
    <w:rsid w:val="00910587"/>
    <w:rsid w:val="0091349E"/>
    <w:rsid w:val="0092209C"/>
    <w:rsid w:val="00922D0E"/>
    <w:rsid w:val="00922D48"/>
    <w:rsid w:val="009268B7"/>
    <w:rsid w:val="00926E45"/>
    <w:rsid w:val="00931F2B"/>
    <w:rsid w:val="00932662"/>
    <w:rsid w:val="00934FE1"/>
    <w:rsid w:val="00936367"/>
    <w:rsid w:val="00936F8D"/>
    <w:rsid w:val="009439AE"/>
    <w:rsid w:val="00943F6F"/>
    <w:rsid w:val="0095071A"/>
    <w:rsid w:val="00955704"/>
    <w:rsid w:val="00962503"/>
    <w:rsid w:val="00966299"/>
    <w:rsid w:val="009668DE"/>
    <w:rsid w:val="00976413"/>
    <w:rsid w:val="00982C4C"/>
    <w:rsid w:val="00986039"/>
    <w:rsid w:val="009923C7"/>
    <w:rsid w:val="009978A7"/>
    <w:rsid w:val="009A12A2"/>
    <w:rsid w:val="009B00DC"/>
    <w:rsid w:val="009B7559"/>
    <w:rsid w:val="009D3C3B"/>
    <w:rsid w:val="009D46EA"/>
    <w:rsid w:val="009E56C5"/>
    <w:rsid w:val="009F2833"/>
    <w:rsid w:val="00A012F5"/>
    <w:rsid w:val="00A12291"/>
    <w:rsid w:val="00A15152"/>
    <w:rsid w:val="00A155F9"/>
    <w:rsid w:val="00A164B7"/>
    <w:rsid w:val="00A21DEF"/>
    <w:rsid w:val="00A24AE0"/>
    <w:rsid w:val="00A319FD"/>
    <w:rsid w:val="00A462C6"/>
    <w:rsid w:val="00A54C61"/>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1F8B"/>
    <w:rsid w:val="00AE1E64"/>
    <w:rsid w:val="00B13E4F"/>
    <w:rsid w:val="00B14E51"/>
    <w:rsid w:val="00B15A21"/>
    <w:rsid w:val="00B1638F"/>
    <w:rsid w:val="00B25737"/>
    <w:rsid w:val="00B33269"/>
    <w:rsid w:val="00B350C9"/>
    <w:rsid w:val="00B3715C"/>
    <w:rsid w:val="00B3766E"/>
    <w:rsid w:val="00B4052C"/>
    <w:rsid w:val="00B41CB4"/>
    <w:rsid w:val="00B43D73"/>
    <w:rsid w:val="00B46551"/>
    <w:rsid w:val="00B51DB5"/>
    <w:rsid w:val="00B524B9"/>
    <w:rsid w:val="00B61445"/>
    <w:rsid w:val="00B61DDD"/>
    <w:rsid w:val="00B64DD4"/>
    <w:rsid w:val="00B64F13"/>
    <w:rsid w:val="00B73DEA"/>
    <w:rsid w:val="00BA00DF"/>
    <w:rsid w:val="00BA5432"/>
    <w:rsid w:val="00BA7DD8"/>
    <w:rsid w:val="00BB333E"/>
    <w:rsid w:val="00BC5BDA"/>
    <w:rsid w:val="00BD0802"/>
    <w:rsid w:val="00BD304D"/>
    <w:rsid w:val="00BD61E5"/>
    <w:rsid w:val="00BD793B"/>
    <w:rsid w:val="00BF040B"/>
    <w:rsid w:val="00BF2594"/>
    <w:rsid w:val="00BF3D6B"/>
    <w:rsid w:val="00BF7E65"/>
    <w:rsid w:val="00C03DCA"/>
    <w:rsid w:val="00C06212"/>
    <w:rsid w:val="00C1142C"/>
    <w:rsid w:val="00C14A4F"/>
    <w:rsid w:val="00C226AC"/>
    <w:rsid w:val="00C32613"/>
    <w:rsid w:val="00C37C86"/>
    <w:rsid w:val="00C41AE1"/>
    <w:rsid w:val="00C4538D"/>
    <w:rsid w:val="00C461FF"/>
    <w:rsid w:val="00C50274"/>
    <w:rsid w:val="00C5423E"/>
    <w:rsid w:val="00C72FAB"/>
    <w:rsid w:val="00C822AF"/>
    <w:rsid w:val="00C823CE"/>
    <w:rsid w:val="00C90428"/>
    <w:rsid w:val="00C9472A"/>
    <w:rsid w:val="00C95C6E"/>
    <w:rsid w:val="00C95DE4"/>
    <w:rsid w:val="00C96C07"/>
    <w:rsid w:val="00CA17C5"/>
    <w:rsid w:val="00CB6709"/>
    <w:rsid w:val="00CB7A1B"/>
    <w:rsid w:val="00CC2FE0"/>
    <w:rsid w:val="00CD1936"/>
    <w:rsid w:val="00CD4663"/>
    <w:rsid w:val="00CE5755"/>
    <w:rsid w:val="00CE752A"/>
    <w:rsid w:val="00CF2B1E"/>
    <w:rsid w:val="00CF39D4"/>
    <w:rsid w:val="00D01F17"/>
    <w:rsid w:val="00D04103"/>
    <w:rsid w:val="00D14764"/>
    <w:rsid w:val="00D24AA4"/>
    <w:rsid w:val="00D31EBA"/>
    <w:rsid w:val="00D341FA"/>
    <w:rsid w:val="00D34435"/>
    <w:rsid w:val="00D403AF"/>
    <w:rsid w:val="00D47BCC"/>
    <w:rsid w:val="00D658B3"/>
    <w:rsid w:val="00D67D70"/>
    <w:rsid w:val="00D70EDE"/>
    <w:rsid w:val="00D76DAE"/>
    <w:rsid w:val="00D9290D"/>
    <w:rsid w:val="00D94719"/>
    <w:rsid w:val="00DC112E"/>
    <w:rsid w:val="00DC1C49"/>
    <w:rsid w:val="00DC4B20"/>
    <w:rsid w:val="00DC4E10"/>
    <w:rsid w:val="00DC4FC9"/>
    <w:rsid w:val="00DD476E"/>
    <w:rsid w:val="00DD5335"/>
    <w:rsid w:val="00DF0E97"/>
    <w:rsid w:val="00E016B0"/>
    <w:rsid w:val="00E04496"/>
    <w:rsid w:val="00E1333E"/>
    <w:rsid w:val="00E13CDC"/>
    <w:rsid w:val="00E2212F"/>
    <w:rsid w:val="00E238F9"/>
    <w:rsid w:val="00E251D2"/>
    <w:rsid w:val="00E270D5"/>
    <w:rsid w:val="00E27659"/>
    <w:rsid w:val="00E320C3"/>
    <w:rsid w:val="00E36BC9"/>
    <w:rsid w:val="00E51B27"/>
    <w:rsid w:val="00E5778F"/>
    <w:rsid w:val="00E64B21"/>
    <w:rsid w:val="00E71D5C"/>
    <w:rsid w:val="00E83192"/>
    <w:rsid w:val="00E834D5"/>
    <w:rsid w:val="00E87E12"/>
    <w:rsid w:val="00E9301C"/>
    <w:rsid w:val="00E943FF"/>
    <w:rsid w:val="00EA15E0"/>
    <w:rsid w:val="00EA18AE"/>
    <w:rsid w:val="00EA33FF"/>
    <w:rsid w:val="00EA5EBF"/>
    <w:rsid w:val="00EB0977"/>
    <w:rsid w:val="00EB13C5"/>
    <w:rsid w:val="00EB2E12"/>
    <w:rsid w:val="00EB3F7D"/>
    <w:rsid w:val="00EB49FA"/>
    <w:rsid w:val="00EB5854"/>
    <w:rsid w:val="00EC4D39"/>
    <w:rsid w:val="00EC5E10"/>
    <w:rsid w:val="00EF03F0"/>
    <w:rsid w:val="00F035CC"/>
    <w:rsid w:val="00F03E84"/>
    <w:rsid w:val="00F06E88"/>
    <w:rsid w:val="00F07F37"/>
    <w:rsid w:val="00F13DDE"/>
    <w:rsid w:val="00F21CE4"/>
    <w:rsid w:val="00F2664D"/>
    <w:rsid w:val="00F30418"/>
    <w:rsid w:val="00F3215E"/>
    <w:rsid w:val="00F3231F"/>
    <w:rsid w:val="00F41CC2"/>
    <w:rsid w:val="00F52D73"/>
    <w:rsid w:val="00F65834"/>
    <w:rsid w:val="00F66B6F"/>
    <w:rsid w:val="00F70753"/>
    <w:rsid w:val="00F70B66"/>
    <w:rsid w:val="00F74DA3"/>
    <w:rsid w:val="00F832B0"/>
    <w:rsid w:val="00F84D85"/>
    <w:rsid w:val="00F91DFA"/>
    <w:rsid w:val="00F95288"/>
    <w:rsid w:val="00F9791B"/>
    <w:rsid w:val="00FA0C39"/>
    <w:rsid w:val="00FA313D"/>
    <w:rsid w:val="00FB0ECA"/>
    <w:rsid w:val="00FB2AFC"/>
    <w:rsid w:val="00FB7A39"/>
    <w:rsid w:val="00FC0E1D"/>
    <w:rsid w:val="00FC48F1"/>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B433A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7F266E"/>
    <w:pPr>
      <w:numPr>
        <w:numId w:val="37"/>
      </w:numPr>
      <w:spacing w:before="180" w:after="80" w:line="276" w:lineRule="auto"/>
    </w:pPr>
    <w:rPr>
      <w:rFonts w:ascii="Linux Libertine" w:eastAsia="Times New Roman" w:hAnsi="Linux Libertine" w:cs="Linux Libertine"/>
      <w:b/>
      <w:bCs/>
      <w:sz w:val="22"/>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8460A3"/>
    <w:pPr>
      <w:spacing w:before="220" w:after="40" w:line="276" w:lineRule="auto"/>
      <w:ind w:left="1416" w:firstLine="708"/>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8460A3"/>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7B5C5C"/>
    <w:pPr>
      <w:spacing w:line="264" w:lineRule="auto"/>
      <w:jc w:val="both"/>
    </w:pPr>
    <w:rPr>
      <w:rFonts w:ascii="Linux Libertine" w:eastAsiaTheme="minorHAnsi" w:hAnsi="Linux Libertine" w:cstheme="minorBidi"/>
      <w:sz w:val="22"/>
      <w:szCs w:val="22"/>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
    <w:name w:val="Unresolved Mention"/>
    <w:basedOn w:val="DefaultParagraphFont"/>
    <w:uiPriority w:val="99"/>
    <w:semiHidden/>
    <w:unhideWhenUsed/>
    <w:rsid w:val="003C3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366825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234506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hyperlink" Target="https://doi.org/10.20897/jisem/2658"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s://doi.org/10.20897/jisem/2658" TargetMode="External"/><Relationship Id="rId14" Type="http://schemas.openxmlformats.org/officeDocument/2006/relationships/hyperlink" Target="https://www.kaggle.com/eliasdabbas/boxofficemojo-alltime-domestic-data/version/3" TargetMode="External"/><Relationship Id="rId15" Type="http://schemas.openxmlformats.org/officeDocument/2006/relationships/hyperlink" Target="https://www.kaggle.com/rounakbanik/the-movies-dataset/downloads/the-movies-dataset.zip/7" TargetMode="External"/><Relationship Id="rId16" Type="http://schemas.openxmlformats.org/officeDocument/2006/relationships/hyperlink" Target="https://grouplens.org/datasets/movielens/20m/"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37" Type="http://schemas.openxmlformats.org/officeDocument/2006/relationships/hyperlink" Target="http://dx.doi.org/10.1145/2827872" TargetMode="Externa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FEC3E5A-0828-F249-B0F4-69870A69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10</Pages>
  <Words>2531</Words>
  <Characters>14429</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16927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Melissa Pollich</cp:lastModifiedBy>
  <cp:revision>2</cp:revision>
  <cp:lastPrinted>2018-05-22T11:24:00Z</cp:lastPrinted>
  <dcterms:created xsi:type="dcterms:W3CDTF">2019-08-07T20:32:00Z</dcterms:created>
  <dcterms:modified xsi:type="dcterms:W3CDTF">2019-08-07T20:32:00Z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